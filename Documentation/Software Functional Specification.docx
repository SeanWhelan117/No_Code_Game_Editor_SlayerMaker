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CB36" w14:textId="77777777" w:rsidR="00146939" w:rsidRPr="00A528CB" w:rsidRDefault="00146939" w:rsidP="00146939">
      <w:pPr>
        <w:pStyle w:val="ReportGuidelines"/>
        <w:jc w:val="center"/>
        <w:rPr>
          <w:szCs w:val="24"/>
        </w:rPr>
      </w:pPr>
    </w:p>
    <w:p w14:paraId="07E4C9B6" w14:textId="1BEA6C78" w:rsidR="002D2FA5" w:rsidRPr="00A528CB" w:rsidRDefault="004E4ACE" w:rsidP="00146939">
      <w:pPr>
        <w:pStyle w:val="ReportGuidelines"/>
        <w:jc w:val="center"/>
        <w:rPr>
          <w:szCs w:val="24"/>
        </w:rPr>
      </w:pPr>
      <w:r w:rsidRPr="00A528CB">
        <w:rPr>
          <w:noProof/>
          <w:szCs w:val="24"/>
        </w:rPr>
        <w:drawing>
          <wp:inline distT="0" distB="0" distL="0" distR="0" wp14:anchorId="6E3E9772" wp14:editId="6F228F90">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6F1AFE97" w14:textId="77777777" w:rsidR="00255E27" w:rsidRPr="00A528CB" w:rsidRDefault="00255E27" w:rsidP="00255E27">
      <w:pPr>
        <w:pStyle w:val="ReportGuidelines"/>
        <w:jc w:val="center"/>
        <w:rPr>
          <w:szCs w:val="24"/>
        </w:rPr>
      </w:pPr>
    </w:p>
    <w:p w14:paraId="79A5DEE3" w14:textId="77777777" w:rsidR="003D7C41" w:rsidRPr="00A528CB" w:rsidRDefault="003D7C41" w:rsidP="00FA667A">
      <w:pPr>
        <w:pStyle w:val="Title"/>
        <w:jc w:val="center"/>
      </w:pPr>
      <w:r w:rsidRPr="00A528CB">
        <w:t xml:space="preserve">Computer Games Development </w:t>
      </w:r>
      <w:r w:rsidR="00146939" w:rsidRPr="00A528CB">
        <w:t>SE607</w:t>
      </w:r>
    </w:p>
    <w:p w14:paraId="6B64AA5D" w14:textId="77777777" w:rsidR="00255E27" w:rsidRPr="00A528CB" w:rsidRDefault="001B2EE7" w:rsidP="00FA667A">
      <w:pPr>
        <w:pStyle w:val="Title"/>
        <w:jc w:val="center"/>
      </w:pPr>
      <w:r w:rsidRPr="00A528CB">
        <w:t>S</w:t>
      </w:r>
      <w:r w:rsidR="00AF41E4" w:rsidRPr="00A528CB">
        <w:t xml:space="preserve">oftware </w:t>
      </w:r>
      <w:r w:rsidR="00DA2B55" w:rsidRPr="00A528CB">
        <w:t xml:space="preserve">Functional </w:t>
      </w:r>
      <w:r w:rsidRPr="00A528CB">
        <w:t>S</w:t>
      </w:r>
      <w:r w:rsidR="00247B89" w:rsidRPr="00A528CB">
        <w:t>pecification</w:t>
      </w:r>
    </w:p>
    <w:p w14:paraId="0FE8B463" w14:textId="77777777" w:rsidR="00255E27" w:rsidRPr="00A528CB" w:rsidRDefault="00255E27" w:rsidP="00FA667A">
      <w:pPr>
        <w:pStyle w:val="Title"/>
        <w:jc w:val="center"/>
      </w:pPr>
      <w:r w:rsidRPr="00A528CB">
        <w:t>Year I</w:t>
      </w:r>
      <w:r w:rsidR="00342EF4" w:rsidRPr="00A528CB">
        <w:t>V</w:t>
      </w:r>
    </w:p>
    <w:p w14:paraId="6D5D0484" w14:textId="77777777" w:rsidR="00146939" w:rsidRPr="00A528CB" w:rsidRDefault="00146939" w:rsidP="00255E27">
      <w:pPr>
        <w:pStyle w:val="ReportGuidelines"/>
        <w:jc w:val="center"/>
        <w:rPr>
          <w:szCs w:val="24"/>
        </w:rPr>
      </w:pPr>
    </w:p>
    <w:p w14:paraId="236B6333" w14:textId="0161BC40" w:rsidR="004A0215" w:rsidRPr="00A528CB" w:rsidRDefault="004A0215" w:rsidP="004A0215">
      <w:pPr>
        <w:pStyle w:val="Title"/>
        <w:jc w:val="center"/>
        <w:rPr>
          <w:sz w:val="32"/>
          <w:szCs w:val="32"/>
        </w:rPr>
      </w:pPr>
      <w:r w:rsidRPr="00A528CB">
        <w:rPr>
          <w:sz w:val="32"/>
          <w:szCs w:val="32"/>
        </w:rPr>
        <w:t>[Seán Whelan]</w:t>
      </w:r>
    </w:p>
    <w:p w14:paraId="69C96B2D" w14:textId="5DC15EDC" w:rsidR="004A0215" w:rsidRPr="00A528CB" w:rsidRDefault="004A0215" w:rsidP="004A0215">
      <w:pPr>
        <w:pStyle w:val="Title"/>
        <w:jc w:val="center"/>
        <w:rPr>
          <w:sz w:val="32"/>
          <w:szCs w:val="32"/>
        </w:rPr>
      </w:pPr>
      <w:r w:rsidRPr="00A528CB">
        <w:rPr>
          <w:sz w:val="32"/>
          <w:szCs w:val="32"/>
        </w:rPr>
        <w:t>[C00250016]</w:t>
      </w:r>
    </w:p>
    <w:p w14:paraId="248331E4" w14:textId="18157C0C" w:rsidR="002D2FA5" w:rsidRPr="00A528CB" w:rsidRDefault="002D2FA5" w:rsidP="00255E27">
      <w:pPr>
        <w:pStyle w:val="ReportGuidelines"/>
        <w:jc w:val="center"/>
        <w:rPr>
          <w:szCs w:val="24"/>
        </w:rPr>
      </w:pPr>
    </w:p>
    <w:p w14:paraId="0B44979A" w14:textId="6178AE1C" w:rsidR="004A0215" w:rsidRPr="00A528CB" w:rsidRDefault="004A0215" w:rsidP="00255E27">
      <w:pPr>
        <w:pStyle w:val="ReportGuidelines"/>
        <w:jc w:val="center"/>
        <w:rPr>
          <w:szCs w:val="24"/>
        </w:rPr>
      </w:pPr>
    </w:p>
    <w:p w14:paraId="1F9D861E" w14:textId="730BDE6B" w:rsidR="004A0215" w:rsidRPr="00A528CB" w:rsidRDefault="004A0215" w:rsidP="004A0215">
      <w:pPr>
        <w:pStyle w:val="Title"/>
        <w:jc w:val="center"/>
      </w:pPr>
      <w:r w:rsidRPr="00A528CB">
        <w:rPr>
          <w:sz w:val="32"/>
          <w:szCs w:val="32"/>
        </w:rPr>
        <w:t>[</w:t>
      </w:r>
      <w:r w:rsidR="00B2712D" w:rsidRPr="00A528CB">
        <w:rPr>
          <w:sz w:val="32"/>
          <w:szCs w:val="32"/>
        </w:rPr>
        <w:t>26-04-2023</w:t>
      </w:r>
      <w:r w:rsidRPr="00A528CB">
        <w:rPr>
          <w:sz w:val="32"/>
          <w:szCs w:val="32"/>
        </w:rPr>
        <w:t>]</w:t>
      </w:r>
    </w:p>
    <w:p w14:paraId="6DBC46BB" w14:textId="77777777" w:rsidR="004A0215" w:rsidRPr="00A528CB" w:rsidRDefault="004A0215" w:rsidP="00255E27">
      <w:pPr>
        <w:pStyle w:val="ReportGuidelines"/>
        <w:jc w:val="center"/>
        <w:rPr>
          <w:szCs w:val="24"/>
        </w:rPr>
      </w:pPr>
    </w:p>
    <w:p w14:paraId="581DCE12" w14:textId="77777777" w:rsidR="002D2FA5" w:rsidRPr="00A528CB" w:rsidRDefault="002D2FA5" w:rsidP="00E247BC">
      <w:pPr>
        <w:pStyle w:val="Title"/>
        <w:jc w:val="center"/>
        <w:rPr>
          <w:sz w:val="32"/>
          <w:szCs w:val="32"/>
        </w:rPr>
      </w:pPr>
    </w:p>
    <w:p w14:paraId="2FCDCA8D" w14:textId="77777777" w:rsidR="00F452DC" w:rsidRPr="00A528CB" w:rsidRDefault="00F452DC" w:rsidP="00B16F88">
      <w:pPr>
        <w:pStyle w:val="Heading1"/>
        <w:rPr>
          <w:lang w:val="ga-IE"/>
        </w:rPr>
      </w:pPr>
    </w:p>
    <w:p w14:paraId="04E04CBB" w14:textId="77777777" w:rsidR="00F452DC" w:rsidRPr="00A528CB" w:rsidRDefault="00F452DC" w:rsidP="00B16F88">
      <w:pPr>
        <w:pStyle w:val="Heading1"/>
        <w:rPr>
          <w:lang w:val="ga-IE"/>
        </w:rPr>
      </w:pPr>
    </w:p>
    <w:p w14:paraId="2BEC5CAE" w14:textId="77777777" w:rsidR="00F452DC" w:rsidRPr="00A528CB" w:rsidRDefault="00F452DC" w:rsidP="00B16F88">
      <w:pPr>
        <w:pStyle w:val="Heading1"/>
        <w:rPr>
          <w:lang w:val="ga-IE"/>
        </w:rPr>
      </w:pPr>
    </w:p>
    <w:p w14:paraId="25AC4246" w14:textId="77777777" w:rsidR="00F452DC" w:rsidRPr="00A528CB" w:rsidRDefault="00F452DC" w:rsidP="00B16F88">
      <w:pPr>
        <w:pStyle w:val="Heading1"/>
        <w:rPr>
          <w:lang w:val="ga-IE"/>
        </w:rPr>
      </w:pPr>
    </w:p>
    <w:p w14:paraId="5C7740B5" w14:textId="77777777" w:rsidR="00F452DC" w:rsidRPr="00A528CB" w:rsidRDefault="00F452DC" w:rsidP="00B16F88">
      <w:pPr>
        <w:pStyle w:val="Heading1"/>
        <w:rPr>
          <w:lang w:val="ga-IE"/>
        </w:rPr>
      </w:pPr>
    </w:p>
    <w:p w14:paraId="65FA5251" w14:textId="77777777" w:rsidR="00F452DC" w:rsidRPr="00A528CB" w:rsidRDefault="00F452DC" w:rsidP="00B16F88">
      <w:pPr>
        <w:pStyle w:val="Heading1"/>
        <w:rPr>
          <w:lang w:val="ga-IE"/>
        </w:rPr>
      </w:pPr>
    </w:p>
    <w:p w14:paraId="4F34E336" w14:textId="77777777" w:rsidR="00F452DC" w:rsidRPr="00A528CB" w:rsidRDefault="00F452DC" w:rsidP="00B16F88">
      <w:pPr>
        <w:pStyle w:val="Heading1"/>
        <w:rPr>
          <w:lang w:val="ga-IE"/>
        </w:rPr>
      </w:pPr>
    </w:p>
    <w:p w14:paraId="1E074BCC" w14:textId="77777777" w:rsidR="00576E9C" w:rsidRDefault="00576E9C" w:rsidP="00576E9C">
      <w:pPr>
        <w:pStyle w:val="Title"/>
        <w:jc w:val="center"/>
        <w:rPr>
          <w:b/>
          <w:sz w:val="48"/>
          <w:szCs w:val="48"/>
          <w:lang w:val="en-US"/>
        </w:rPr>
      </w:pPr>
    </w:p>
    <w:p w14:paraId="1D40EAC2" w14:textId="60B1BF5D" w:rsidR="00576E9C" w:rsidRDefault="00576E9C" w:rsidP="00576E9C">
      <w:pPr>
        <w:pStyle w:val="Title"/>
        <w:jc w:val="center"/>
        <w:rPr>
          <w:b/>
          <w:sz w:val="48"/>
          <w:szCs w:val="48"/>
          <w:lang w:val="en-US"/>
        </w:rPr>
      </w:pPr>
      <w:r>
        <w:rPr>
          <w:b/>
          <w:sz w:val="48"/>
          <w:szCs w:val="48"/>
          <w:lang w:val="en-US"/>
        </w:rPr>
        <w:lastRenderedPageBreak/>
        <w:t>DECLARATION</w:t>
      </w:r>
    </w:p>
    <w:p w14:paraId="5E7AD92F" w14:textId="77777777" w:rsidR="00576E9C" w:rsidRDefault="00576E9C" w:rsidP="00576E9C">
      <w:pPr>
        <w:rPr>
          <w:lang w:val="en-US"/>
        </w:rPr>
      </w:pPr>
      <w:r>
        <w:rPr>
          <w:rFonts w:ascii="Tahoma" w:hAnsi="Tahoma" w:cs="Tahoma"/>
          <w:lang w:val="en-US"/>
        </w:rPr>
        <w:t>﻿</w:t>
      </w:r>
    </w:p>
    <w:p w14:paraId="29EACF92" w14:textId="4ABD7156" w:rsidR="00576E9C" w:rsidRDefault="00576E9C" w:rsidP="00576E9C">
      <w:pPr>
        <w:rPr>
          <w:lang w:val="en-US"/>
        </w:rPr>
      </w:pPr>
      <w:r>
        <w:rPr>
          <w:noProof/>
        </w:rPr>
        <mc:AlternateContent>
          <mc:Choice Requires="wps">
            <w:drawing>
              <wp:anchor distT="45720" distB="45720" distL="114300" distR="114300" simplePos="0" relativeHeight="251659264" behindDoc="0" locked="0" layoutInCell="1" allowOverlap="1" wp14:anchorId="756BDEF6" wp14:editId="3ED69FCE">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BDEF6"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">
                <v:textbox>
                  <w:txbxContent>
                    <w:p w14:paraId="46558A2A" w14:textId="77777777" w:rsidR="00576E9C" w:rsidRDefault="00576E9C" w:rsidP="00576E9C">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3029D24E" w14:textId="77777777" w:rsidR="00576E9C" w:rsidRDefault="00576E9C" w:rsidP="00576E9C">
      <w:pPr>
        <w:rPr>
          <w:lang w:val="en-US"/>
        </w:rPr>
      </w:pPr>
    </w:p>
    <w:p w14:paraId="4F75D200" w14:textId="77777777" w:rsidR="00576E9C" w:rsidRDefault="00576E9C" w:rsidP="00576E9C">
      <w:pPr>
        <w:rPr>
          <w:lang w:val="en-US"/>
        </w:rPr>
      </w:pPr>
    </w:p>
    <w:p w14:paraId="760637C4" w14:textId="77777777" w:rsidR="00576E9C" w:rsidRDefault="00576E9C" w:rsidP="00576E9C">
      <w:pPr>
        <w:rPr>
          <w:lang w:val="en-US"/>
        </w:rPr>
      </w:pPr>
    </w:p>
    <w:p w14:paraId="67965E60" w14:textId="77777777" w:rsidR="00576E9C" w:rsidRDefault="00576E9C" w:rsidP="00576E9C">
      <w:pPr>
        <w:pStyle w:val="ListParagraph"/>
        <w:numPr>
          <w:ilvl w:val="0"/>
          <w:numId w:val="30"/>
        </w:numPr>
        <w:spacing w:line="256" w:lineRule="auto"/>
        <w:rPr>
          <w:lang w:val="en-US"/>
        </w:rPr>
      </w:pPr>
      <w:r>
        <w:rPr>
          <w:lang w:val="en-US"/>
        </w:rPr>
        <w:t>I declare that all material in this submission e.g. thesis/essay/project/assignment is entirely my/our own work except where duly acknowledged.</w:t>
      </w:r>
    </w:p>
    <w:p w14:paraId="0EAF729A" w14:textId="77777777" w:rsidR="00576E9C" w:rsidRDefault="00576E9C" w:rsidP="00576E9C">
      <w:pPr>
        <w:pStyle w:val="ListParagraph"/>
        <w:numPr>
          <w:ilvl w:val="0"/>
          <w:numId w:val="30"/>
        </w:numPr>
        <w:spacing w:line="256" w:lineRule="auto"/>
        <w:rPr>
          <w:lang w:val="en-US"/>
        </w:rPr>
      </w:pPr>
      <w:r>
        <w:rPr>
          <w:lang w:val="en-US"/>
        </w:rPr>
        <w:t>I have cited the sources of all quotations, paraphrases, summaries of information, tables, diagrams or other material; including software and other electronic media in which intellectu</w:t>
      </w:r>
      <w:bookmarkStart w:id="0" w:name="_GoBack"/>
      <w:bookmarkEnd w:id="0"/>
      <w:r>
        <w:rPr>
          <w:lang w:val="en-US"/>
        </w:rPr>
        <w:t>al property rights may reside.</w:t>
      </w:r>
    </w:p>
    <w:p w14:paraId="7BCC3CBB" w14:textId="77777777" w:rsidR="00576E9C" w:rsidRDefault="00576E9C" w:rsidP="00576E9C">
      <w:pPr>
        <w:pStyle w:val="ListParagraph"/>
        <w:numPr>
          <w:ilvl w:val="0"/>
          <w:numId w:val="30"/>
        </w:numPr>
        <w:spacing w:line="256" w:lineRule="auto"/>
        <w:rPr>
          <w:lang w:val="en-US"/>
        </w:rPr>
      </w:pPr>
      <w:r>
        <w:rPr>
          <w:lang w:val="en-US"/>
        </w:rPr>
        <w:t>I have provided a complete bibliography of all works and sources used in the preparation of this submission.</w:t>
      </w:r>
    </w:p>
    <w:p w14:paraId="6542DA60" w14:textId="77777777" w:rsidR="00576E9C" w:rsidRDefault="00576E9C" w:rsidP="00576E9C">
      <w:pPr>
        <w:pStyle w:val="ListParagraph"/>
        <w:numPr>
          <w:ilvl w:val="0"/>
          <w:numId w:val="30"/>
        </w:numPr>
        <w:spacing w:line="256" w:lineRule="auto"/>
        <w:rPr>
          <w:lang w:val="en-US"/>
        </w:rPr>
      </w:pPr>
      <w:r>
        <w:rPr>
          <w:lang w:val="en-US"/>
        </w:rPr>
        <w:t>I understand that failure to comply with the Institute's regulations governing plagiarism constitutes a serious offence.</w:t>
      </w:r>
    </w:p>
    <w:p w14:paraId="50C08C3C" w14:textId="77777777" w:rsidR="00576E9C" w:rsidRDefault="00576E9C" w:rsidP="00576E9C">
      <w:pPr>
        <w:pStyle w:val="ListParagraph"/>
        <w:rPr>
          <w:lang w:val="en-US"/>
        </w:rPr>
      </w:pPr>
    </w:p>
    <w:p w14:paraId="05D0C134" w14:textId="77777777" w:rsidR="00576E9C" w:rsidRDefault="00576E9C" w:rsidP="00576E9C">
      <w:pPr>
        <w:rPr>
          <w:lang w:val="en-US"/>
        </w:rPr>
      </w:pPr>
      <w:r>
        <w:rPr>
          <w:lang w:val="en-US"/>
        </w:rPr>
        <w:t>Student Name: (Printed) SEÁN WHELAN</w:t>
      </w:r>
    </w:p>
    <w:p w14:paraId="34908E7B" w14:textId="77777777" w:rsidR="00576E9C" w:rsidRDefault="00576E9C" w:rsidP="00576E9C">
      <w:pPr>
        <w:rPr>
          <w:lang w:val="en-US"/>
        </w:rPr>
      </w:pPr>
      <w:r>
        <w:rPr>
          <w:lang w:val="en-US"/>
        </w:rPr>
        <w:t xml:space="preserve">Student Number(s): </w:t>
      </w:r>
      <w:r>
        <w:rPr>
          <w:lang w:val="en-US"/>
        </w:rPr>
        <w:tab/>
        <w:t>C00250016</w:t>
      </w:r>
    </w:p>
    <w:p w14:paraId="28B6CD11" w14:textId="77777777" w:rsidR="00576E9C" w:rsidRDefault="00576E9C" w:rsidP="00576E9C">
      <w:pPr>
        <w:rPr>
          <w:lang w:val="en-US"/>
        </w:rPr>
      </w:pPr>
      <w:r>
        <w:rPr>
          <w:lang w:val="en-US"/>
        </w:rPr>
        <w:t xml:space="preserve">Signature(s): </w:t>
      </w:r>
      <w:r>
        <w:rPr>
          <w:lang w:val="en-US"/>
        </w:rPr>
        <w:tab/>
      </w:r>
      <w:r>
        <w:rPr>
          <w:lang w:val="en-US"/>
        </w:rPr>
        <w:tab/>
        <w:t>Seán Whelan</w:t>
      </w:r>
    </w:p>
    <w:p w14:paraId="07E5CA7D" w14:textId="77777777" w:rsidR="00576E9C" w:rsidRDefault="00576E9C" w:rsidP="00576E9C">
      <w:pPr>
        <w:rPr>
          <w:lang w:val="en-US"/>
        </w:rPr>
      </w:pPr>
      <w:r>
        <w:rPr>
          <w:lang w:val="en-US"/>
        </w:rPr>
        <w:t>Date:</w:t>
      </w:r>
      <w:r>
        <w:rPr>
          <w:lang w:val="en-US"/>
        </w:rPr>
        <w:tab/>
      </w:r>
      <w:r>
        <w:rPr>
          <w:lang w:val="en-US"/>
        </w:rPr>
        <w:tab/>
      </w:r>
      <w:r>
        <w:rPr>
          <w:lang w:val="en-US"/>
        </w:rPr>
        <w:tab/>
        <w:t xml:space="preserve"> 26 April 2023</w:t>
      </w:r>
    </w:p>
    <w:p w14:paraId="1595D190" w14:textId="77777777" w:rsidR="00576E9C" w:rsidRDefault="00576E9C" w:rsidP="00576E9C">
      <w:pPr>
        <w:rPr>
          <w:lang w:val="en-US"/>
        </w:rPr>
      </w:pPr>
    </w:p>
    <w:p w14:paraId="2F9544F9" w14:textId="77777777" w:rsidR="00576E9C" w:rsidRDefault="00576E9C" w:rsidP="00576E9C">
      <w:pPr>
        <w:rPr>
          <w:lang w:val="en-US"/>
        </w:rPr>
      </w:pPr>
      <w:r>
        <w:rPr>
          <w:lang w:val="en-US"/>
        </w:rPr>
        <w:t>--------------------------------------------------------------------------------------------------------</w:t>
      </w:r>
    </w:p>
    <w:p w14:paraId="3AFD7D23" w14:textId="77777777" w:rsidR="00F452DC" w:rsidRPr="00A528CB" w:rsidRDefault="00F452DC" w:rsidP="00B16F88">
      <w:pPr>
        <w:pStyle w:val="Heading1"/>
        <w:rPr>
          <w:lang w:val="ga-IE"/>
        </w:rPr>
      </w:pPr>
    </w:p>
    <w:p w14:paraId="197125DA" w14:textId="3A98862C" w:rsidR="00916337" w:rsidRPr="00A528CB" w:rsidRDefault="00255E27" w:rsidP="00B527DA">
      <w:pPr>
        <w:pStyle w:val="Heading1"/>
      </w:pPr>
      <w:r w:rsidRPr="00A528CB">
        <w:br w:type="page"/>
      </w:r>
      <w:r w:rsidR="00916337" w:rsidRPr="00A528CB">
        <w:lastRenderedPageBreak/>
        <w:t>Contents</w:t>
      </w:r>
    </w:p>
    <w:p w14:paraId="24C5DB10" w14:textId="77777777" w:rsidR="002D5C1E" w:rsidRPr="00A528CB" w:rsidRDefault="002D5C1E" w:rsidP="002D5C1E">
      <w:pPr>
        <w:rPr>
          <w:lang w:val="en-US"/>
        </w:rPr>
      </w:pPr>
    </w:p>
    <w:p w14:paraId="5571B77F" w14:textId="6C7ABEC2" w:rsidR="000F61BD" w:rsidRPr="00A528CB" w:rsidRDefault="00916337">
      <w:pPr>
        <w:pStyle w:val="TOC1"/>
        <w:tabs>
          <w:tab w:val="right" w:leader="dot" w:pos="9016"/>
        </w:tabs>
        <w:rPr>
          <w:noProof/>
        </w:rPr>
      </w:pPr>
      <w:r w:rsidRPr="00A528CB">
        <w:rPr>
          <w:szCs w:val="24"/>
        </w:rPr>
        <w:fldChar w:fldCharType="begin"/>
      </w:r>
      <w:r w:rsidRPr="00A528CB">
        <w:rPr>
          <w:szCs w:val="24"/>
        </w:rPr>
        <w:instrText xml:space="preserve"> TOC \o "1-3" \h \z \u </w:instrText>
      </w:r>
      <w:r w:rsidRPr="00A528CB">
        <w:rPr>
          <w:szCs w:val="24"/>
        </w:rPr>
        <w:fldChar w:fldCharType="separate"/>
      </w:r>
      <w:hyperlink w:anchor="_Toc54713736" w:history="1">
        <w:r w:rsidR="000F61BD" w:rsidRPr="00A528CB">
          <w:rPr>
            <w:rStyle w:val="Hyperlink"/>
            <w:noProof/>
          </w:rPr>
          <w:t>Acknowledgements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_Toc54713736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234A4D22" w14:textId="66643B97" w:rsidR="00C9415F" w:rsidRPr="00A528CB" w:rsidRDefault="00C9415F" w:rsidP="00C9415F">
      <w:r w:rsidRPr="00A528CB">
        <w:t>Introduction………………………………………….</w:t>
      </w:r>
    </w:p>
    <w:p w14:paraId="6547E53E" w14:textId="69D03B3A" w:rsidR="00C9415F" w:rsidRPr="00A528CB" w:rsidRDefault="00C9415F" w:rsidP="00C9415F">
      <w:r w:rsidRPr="00A528CB">
        <w:t>Functional requirements………………………..</w:t>
      </w:r>
    </w:p>
    <w:p w14:paraId="74403DA5" w14:textId="5F89CA31" w:rsidR="00C9415F" w:rsidRPr="00A528CB" w:rsidRDefault="00C9415F" w:rsidP="00C9415F">
      <w:r w:rsidRPr="00A528CB">
        <w:t>Performance requirements</w:t>
      </w:r>
    </w:p>
    <w:p w14:paraId="17AB2EF7" w14:textId="1D357F7E" w:rsidR="00C9415F" w:rsidRPr="00A528CB" w:rsidRDefault="00C9415F" w:rsidP="00C9415F">
      <w:r w:rsidRPr="00A528CB">
        <w:t>User interface</w:t>
      </w:r>
    </w:p>
    <w:p w14:paraId="4FD135EC" w14:textId="280E87DC" w:rsidR="00C9415F" w:rsidRPr="00A528CB" w:rsidRDefault="00C9415F" w:rsidP="00C9415F">
      <w:r w:rsidRPr="00A528CB">
        <w:t>Assumptions and constraints</w:t>
      </w:r>
    </w:p>
    <w:p w14:paraId="5C45BA6F" w14:textId="7A0E1CB2" w:rsidR="00C9415F" w:rsidRPr="00A528CB" w:rsidRDefault="00C9415F" w:rsidP="00C9415F">
      <w:r w:rsidRPr="00A528CB">
        <w:t>Interfaces</w:t>
      </w:r>
    </w:p>
    <w:p w14:paraId="539BCE15" w14:textId="1B3DEFEC" w:rsidR="00C9415F" w:rsidRPr="00A528CB" w:rsidRDefault="00C9415F" w:rsidP="00C9415F">
      <w:r w:rsidRPr="00A528CB">
        <w:t>Data requirements</w:t>
      </w:r>
    </w:p>
    <w:p w14:paraId="3C94D9AA" w14:textId="356F2899" w:rsidR="00C9415F" w:rsidRPr="00A528CB" w:rsidRDefault="00C9415F" w:rsidP="00C9415F">
      <w:r w:rsidRPr="00A528CB">
        <w:t>Error handling</w:t>
      </w:r>
    </w:p>
    <w:p w14:paraId="3BF51528" w14:textId="3245FE92" w:rsidR="00B527DA" w:rsidRPr="00A528CB" w:rsidRDefault="00B527DA" w:rsidP="00B527DA">
      <w:pPr>
        <w:rPr>
          <w:noProof/>
        </w:rPr>
      </w:pPr>
      <w:r w:rsidRPr="00A528CB">
        <w:rPr>
          <w:noProof/>
        </w:rPr>
        <w:t>Feature List …………………………………………………………………………………... 2</w:t>
      </w:r>
    </w:p>
    <w:p w14:paraId="0699764E" w14:textId="77777777" w:rsidR="000F61BD" w:rsidRPr="00A528CB" w:rsidRDefault="00B21FA0">
      <w:pPr>
        <w:pStyle w:val="TOC1"/>
        <w:tabs>
          <w:tab w:val="right" w:leader="dot" w:pos="9016"/>
        </w:tabs>
        <w:rPr>
          <w:rFonts w:eastAsia="DengXian"/>
          <w:noProof/>
          <w:szCs w:val="24"/>
          <w:lang w:eastAsia="zh-CN"/>
        </w:rPr>
      </w:pPr>
      <w:hyperlink w:anchor="_Toc54713737" w:history="1">
        <w:r w:rsidR="000F61BD" w:rsidRPr="00A528CB">
          <w:rPr>
            <w:rStyle w:val="Hyperlink"/>
            <w:noProof/>
          </w:rPr>
          <w:t>Functional Specification</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_Toc54713737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485C48C8" w14:textId="77777777" w:rsidR="000F61BD" w:rsidRPr="00A528CB" w:rsidRDefault="00B21FA0">
      <w:pPr>
        <w:pStyle w:val="TOC1"/>
        <w:tabs>
          <w:tab w:val="right" w:leader="dot" w:pos="9016"/>
        </w:tabs>
        <w:rPr>
          <w:rFonts w:eastAsia="DengXian"/>
          <w:noProof/>
          <w:szCs w:val="24"/>
          <w:lang w:eastAsia="zh-CN"/>
        </w:rPr>
      </w:pPr>
      <w:hyperlink w:anchor="_Toc54713738" w:history="1">
        <w:r w:rsidR="000F61BD" w:rsidRPr="00A528CB">
          <w:rPr>
            <w:rStyle w:val="Hyperlink"/>
            <w:noProof/>
          </w:rPr>
          <w:t>References</w:t>
        </w:r>
        <w:r w:rsidR="000F61BD" w:rsidRPr="00A528CB">
          <w:rPr>
            <w:noProof/>
            <w:webHidden/>
          </w:rPr>
          <w:tab/>
        </w:r>
        <w:r w:rsidR="000F61BD" w:rsidRPr="00A528CB">
          <w:rPr>
            <w:noProof/>
            <w:webHidden/>
          </w:rPr>
          <w:fldChar w:fldCharType="begin"/>
        </w:r>
        <w:r w:rsidR="000F61BD" w:rsidRPr="00A528CB">
          <w:rPr>
            <w:noProof/>
            <w:webHidden/>
          </w:rPr>
          <w:instrText xml:space="preserve"> PAGEREF _Toc54713738 \h </w:instrText>
        </w:r>
        <w:r w:rsidR="000F61BD" w:rsidRPr="00A528CB">
          <w:rPr>
            <w:noProof/>
            <w:webHidden/>
          </w:rPr>
        </w:r>
        <w:r w:rsidR="000F61BD" w:rsidRPr="00A528CB">
          <w:rPr>
            <w:noProof/>
            <w:webHidden/>
          </w:rPr>
          <w:fldChar w:fldCharType="separate"/>
        </w:r>
        <w:r w:rsidR="000F61BD" w:rsidRPr="00A528CB">
          <w:rPr>
            <w:noProof/>
            <w:webHidden/>
          </w:rPr>
          <w:t>2</w:t>
        </w:r>
        <w:r w:rsidR="000F61BD" w:rsidRPr="00A528CB">
          <w:rPr>
            <w:noProof/>
            <w:webHidden/>
          </w:rPr>
          <w:fldChar w:fldCharType="end"/>
        </w:r>
      </w:hyperlink>
    </w:p>
    <w:p w14:paraId="5D33E2A0" w14:textId="0B3382C1" w:rsidR="00DA4CFF" w:rsidRPr="00A528CB" w:rsidRDefault="00916337" w:rsidP="00DF7E59">
      <w:pPr>
        <w:rPr>
          <w:b/>
          <w:bCs/>
          <w:noProof/>
          <w:szCs w:val="24"/>
        </w:rPr>
      </w:pPr>
      <w:r w:rsidRPr="00A528CB">
        <w:rPr>
          <w:b/>
          <w:bCs/>
          <w:noProof/>
          <w:szCs w:val="24"/>
        </w:rPr>
        <w:fldChar w:fldCharType="end"/>
      </w:r>
    </w:p>
    <w:p w14:paraId="522BDD1C" w14:textId="397E2D15" w:rsidR="00DF7E59" w:rsidRPr="00A528CB" w:rsidRDefault="00DF7E59" w:rsidP="00DF7E59">
      <w:pPr>
        <w:rPr>
          <w:szCs w:val="24"/>
        </w:rPr>
      </w:pPr>
    </w:p>
    <w:p w14:paraId="38943E52" w14:textId="77777777" w:rsidR="00DF7E59" w:rsidRPr="00A528CB" w:rsidRDefault="00DF7E59" w:rsidP="00DF7E59">
      <w:pPr>
        <w:rPr>
          <w:szCs w:val="24"/>
        </w:rPr>
      </w:pPr>
    </w:p>
    <w:p w14:paraId="7C9F4104" w14:textId="08602BBE" w:rsidR="003C1C99" w:rsidRPr="00A528CB" w:rsidRDefault="003C1C99" w:rsidP="00B16F88">
      <w:pPr>
        <w:pStyle w:val="Heading1"/>
      </w:pPr>
      <w:bookmarkStart w:id="1" w:name="_Toc54713736"/>
      <w:r w:rsidRPr="00A528CB">
        <w:t>Acknowledgements</w:t>
      </w:r>
      <w:bookmarkEnd w:id="1"/>
    </w:p>
    <w:p w14:paraId="4D77010A" w14:textId="7CE7995B" w:rsidR="00C9415F" w:rsidRPr="00A528CB" w:rsidRDefault="004E4ACE" w:rsidP="00F05F64">
      <w:r w:rsidRPr="00A528CB">
        <w:t>I</w:t>
      </w:r>
      <w:r w:rsidR="003C1C99" w:rsidRPr="00A528CB">
        <w:t xml:space="preserve"> would like to thank the following people who assisted in completing this </w:t>
      </w:r>
      <w:r w:rsidR="00B2712D" w:rsidRPr="00A528CB">
        <w:t xml:space="preserve">project. My project supervisor Martin Harrigan. </w:t>
      </w:r>
    </w:p>
    <w:p w14:paraId="12317840" w14:textId="77777777" w:rsidR="00F05F64" w:rsidRPr="00A528CB" w:rsidRDefault="00F05F64" w:rsidP="00F05F64">
      <w:pPr>
        <w:pStyle w:val="NormalWeb"/>
        <w:ind w:left="720"/>
      </w:pPr>
    </w:p>
    <w:p w14:paraId="234BB15C" w14:textId="1F22B975" w:rsidR="00C9415F" w:rsidRPr="00A528CB" w:rsidRDefault="00C9415F" w:rsidP="00F05F64">
      <w:pPr>
        <w:pStyle w:val="Heading1"/>
      </w:pPr>
      <w:r w:rsidRPr="00A528CB">
        <w:t>Introduction:</w:t>
      </w:r>
    </w:p>
    <w:p w14:paraId="4B58AF59" w14:textId="44F9D9F5" w:rsidR="00F05F64" w:rsidRPr="00A528CB" w:rsidRDefault="00F05F64" w:rsidP="00F05F64">
      <w:r w:rsidRPr="00A528CB">
        <w:t>SlayerMaker2D is a no code game editor primarily targeting users who have no programming or game development experience that would like to create 2d top-down shootemup games. The scope and objective of “SlayerMaker2D” would be find a middle ground between allowing users to create a diverse line-up of games while keeping the project lacking in bloat of options, to allow it to be easier to use.</w:t>
      </w:r>
    </w:p>
    <w:p w14:paraId="79C2E74C" w14:textId="66DF6F3E" w:rsidR="00F05F64" w:rsidRPr="00A528CB" w:rsidRDefault="00F05F64" w:rsidP="00F05F64"/>
    <w:p w14:paraId="691DDA51" w14:textId="31950964" w:rsidR="00C9415F" w:rsidRPr="00A528CB" w:rsidRDefault="00F05F64" w:rsidP="00F05F64">
      <w:pPr>
        <w:pStyle w:val="NormalWeb"/>
      </w:pPr>
      <w:r w:rsidRPr="00A528CB">
        <w:t>T</w:t>
      </w:r>
      <w:r w:rsidR="00C9415F" w:rsidRPr="00A528CB">
        <w:t>his section should provide an overview of the software system, including its purpose, scope, and objectives.</w:t>
      </w:r>
    </w:p>
    <w:p w14:paraId="4E731F92" w14:textId="318EFDE1" w:rsidR="00583A89" w:rsidRPr="00A528CB" w:rsidRDefault="00583A89" w:rsidP="004E4ACE"/>
    <w:p w14:paraId="048857D5" w14:textId="3848AFB8" w:rsidR="00554B69" w:rsidRDefault="00C9415F" w:rsidP="00554B69">
      <w:pPr>
        <w:pStyle w:val="Heading1"/>
      </w:pPr>
      <w:r w:rsidRPr="00A528CB">
        <w:lastRenderedPageBreak/>
        <w:t>Functional requirements</w:t>
      </w:r>
    </w:p>
    <w:p w14:paraId="05DF9E82" w14:textId="7CA7F362" w:rsidR="00770660" w:rsidRPr="00770660" w:rsidRDefault="00770660" w:rsidP="00770660">
      <w:pPr>
        <w:pStyle w:val="ListParagraph"/>
        <w:numPr>
          <w:ilvl w:val="0"/>
          <w:numId w:val="22"/>
        </w:numPr>
      </w:pPr>
      <w:r>
        <w:t xml:space="preserve">SlayerMaker should allow the user to choose from various game options, including name, size, background and between 3 </w:t>
      </w:r>
      <w:r w:rsidR="003B5F2F">
        <w:t>game type</w:t>
      </w:r>
      <w:r>
        <w:t xml:space="preserve"> templates.</w:t>
      </w:r>
    </w:p>
    <w:p w14:paraId="627C2141" w14:textId="70A17AFA" w:rsidR="00554B69" w:rsidRDefault="00554B69" w:rsidP="00770660">
      <w:pPr>
        <w:pStyle w:val="ListParagraph"/>
        <w:numPr>
          <w:ilvl w:val="0"/>
          <w:numId w:val="22"/>
        </w:numPr>
      </w:pPr>
      <w:r>
        <w:t xml:space="preserve">SlayerMaker should allow the user to create game objects and place them anywhere </w:t>
      </w:r>
      <w:r w:rsidR="003B5F2F">
        <w:t>within the</w:t>
      </w:r>
      <w:r>
        <w:t xml:space="preserve"> playable area. These game objects should have </w:t>
      </w:r>
      <w:r w:rsidR="00770660">
        <w:t>all</w:t>
      </w:r>
      <w:r>
        <w:t xml:space="preserve"> their textures, functionality etc already attached.</w:t>
      </w:r>
    </w:p>
    <w:p w14:paraId="2B0B2616" w14:textId="0E0A64CD" w:rsidR="00770660" w:rsidRDefault="00770660" w:rsidP="00770660">
      <w:pPr>
        <w:pStyle w:val="ListParagraph"/>
        <w:numPr>
          <w:ilvl w:val="0"/>
          <w:numId w:val="22"/>
        </w:numPr>
      </w:pPr>
      <w:r>
        <w:t xml:space="preserve">The game objects collectively along with </w:t>
      </w:r>
      <w:r w:rsidR="003B5F2F">
        <w:t xml:space="preserve">game options chosen </w:t>
      </w:r>
      <w:r w:rsidR="003F2AAD">
        <w:t>to make</w:t>
      </w:r>
      <w:r w:rsidR="003B5F2F">
        <w:t xml:space="preserve"> up a </w:t>
      </w:r>
      <w:r w:rsidR="003F2AAD">
        <w:t>game</w:t>
      </w:r>
      <w:r w:rsidR="003B5F2F">
        <w:t>. Using these the player should be able to create a level from scratch with ease.</w:t>
      </w:r>
    </w:p>
    <w:p w14:paraId="06A20E17" w14:textId="66AB56DE" w:rsidR="003F2AAD" w:rsidRDefault="003F2AAD" w:rsidP="00770660">
      <w:pPr>
        <w:pStyle w:val="ListParagraph"/>
        <w:numPr>
          <w:ilvl w:val="0"/>
          <w:numId w:val="22"/>
        </w:numPr>
      </w:pPr>
      <w:r>
        <w:t>The game the player creates should be testable with the click of a button. This should allow the user to test the game and make note of any changes they feel necessary. Then with the click of a button they should be able to make those changes.</w:t>
      </w:r>
    </w:p>
    <w:p w14:paraId="2FAAF8AA" w14:textId="1879F72E" w:rsidR="00B25B2D" w:rsidRDefault="00B25B2D" w:rsidP="00770660">
      <w:pPr>
        <w:pStyle w:val="ListParagraph"/>
        <w:numPr>
          <w:ilvl w:val="0"/>
          <w:numId w:val="22"/>
        </w:numPr>
      </w:pPr>
      <w:r>
        <w:t xml:space="preserve">When the user is happy with their game creation, with the click of a button the user should be able to save the </w:t>
      </w:r>
      <w:r w:rsidR="00796AF4">
        <w:t>game objects</w:t>
      </w:r>
      <w:r>
        <w:t xml:space="preserve"> and </w:t>
      </w:r>
      <w:r w:rsidR="00796AF4">
        <w:t>game options to a file.</w:t>
      </w:r>
    </w:p>
    <w:p w14:paraId="406F8FC5" w14:textId="4A817EFB" w:rsidR="0095374D" w:rsidRDefault="0095374D" w:rsidP="00770660">
      <w:pPr>
        <w:pStyle w:val="ListParagraph"/>
        <w:numPr>
          <w:ilvl w:val="0"/>
          <w:numId w:val="22"/>
        </w:numPr>
      </w:pPr>
      <w:r>
        <w:t xml:space="preserve">When the user returns to the main screen the user should be able to find the final version of their game. They should be able to, with the click of a button be able to, with the click of a button play the game. </w:t>
      </w:r>
    </w:p>
    <w:p w14:paraId="15C78077" w14:textId="4C3029D4" w:rsidR="0095374D" w:rsidRPr="00554B69" w:rsidRDefault="0095374D" w:rsidP="00770660">
      <w:pPr>
        <w:pStyle w:val="ListParagraph"/>
        <w:numPr>
          <w:ilvl w:val="0"/>
          <w:numId w:val="22"/>
        </w:numPr>
      </w:pPr>
      <w:r>
        <w:t xml:space="preserve">SlayerMaker should provide a user-friendly interface for doing all of this to ensure the process of creating, testing, </w:t>
      </w:r>
      <w:r w:rsidR="007B4395">
        <w:t>editing,</w:t>
      </w:r>
      <w:r>
        <w:t xml:space="preserve"> and playing a game is intuitive.</w:t>
      </w:r>
    </w:p>
    <w:p w14:paraId="1C5B9DAD" w14:textId="035EF5FC" w:rsidR="00A10817" w:rsidRPr="00A528CB" w:rsidRDefault="007B4395" w:rsidP="00A10817">
      <w:pPr>
        <w:pStyle w:val="NormalWeb"/>
        <w:numPr>
          <w:ilvl w:val="0"/>
          <w:numId w:val="22"/>
        </w:numPr>
      </w:pPr>
      <w:r>
        <w:t>With the click of a button the user should be able to save the game data of a game they think is good to a database.</w:t>
      </w:r>
    </w:p>
    <w:p w14:paraId="1268F4E1" w14:textId="77777777" w:rsidR="00C9415F" w:rsidRPr="00A528CB" w:rsidRDefault="00C9415F" w:rsidP="00C9415F"/>
    <w:p w14:paraId="2DBAF859" w14:textId="77777777" w:rsidR="00C9415F" w:rsidRDefault="00C9415F" w:rsidP="00C9415F">
      <w:pPr>
        <w:pStyle w:val="Heading1"/>
      </w:pPr>
      <w:r w:rsidRPr="00A528CB">
        <w:t>Performance requirements</w:t>
      </w:r>
    </w:p>
    <w:p w14:paraId="0A427F3D" w14:textId="6933D16E" w:rsidR="0017766A" w:rsidRDefault="0017766A" w:rsidP="0017766A">
      <w:pPr>
        <w:pStyle w:val="ListParagraph"/>
        <w:numPr>
          <w:ilvl w:val="0"/>
          <w:numId w:val="23"/>
        </w:numPr>
      </w:pPr>
      <w:r>
        <w:t>SlayerMaker should allow the user to navigate through the different screens of the game with minimal to no delay.</w:t>
      </w:r>
    </w:p>
    <w:p w14:paraId="7E2C0D9B" w14:textId="4259FBCD" w:rsidR="00EC4383" w:rsidRPr="0017766A" w:rsidRDefault="00EC4383" w:rsidP="0017766A">
      <w:pPr>
        <w:pStyle w:val="ListParagraph"/>
        <w:numPr>
          <w:ilvl w:val="0"/>
          <w:numId w:val="23"/>
        </w:numPr>
      </w:pPr>
      <w:r>
        <w:t xml:space="preserve">The user should be able to add as many game objects to their game as they see fit without </w:t>
      </w:r>
      <w:r w:rsidR="009B0C93">
        <w:t>minimal</w:t>
      </w:r>
      <w:r>
        <w:t xml:space="preserve"> </w:t>
      </w:r>
      <w:r w:rsidR="009B0C93">
        <w:t>or no delay</w:t>
      </w:r>
      <w:r>
        <w:t>.</w:t>
      </w:r>
    </w:p>
    <w:p w14:paraId="18B6433E" w14:textId="4089F33E" w:rsidR="00B2712D" w:rsidRPr="00A528CB" w:rsidRDefault="00302FFA" w:rsidP="00B2712D">
      <w:pPr>
        <w:pStyle w:val="NormalWeb"/>
        <w:numPr>
          <w:ilvl w:val="0"/>
          <w:numId w:val="23"/>
        </w:numPr>
      </w:pPr>
      <w:r>
        <w:t>The user should be able to transition from editing their new game to testing it to back to editing with minimal or no delay</w:t>
      </w:r>
      <w:r w:rsidR="009D214F">
        <w:t xml:space="preserve">. This should even be the case if there is a lot of game </w:t>
      </w:r>
      <w:r w:rsidR="000424A1">
        <w:t>objects.</w:t>
      </w:r>
    </w:p>
    <w:p w14:paraId="2C0FF2FD" w14:textId="026E4C3A" w:rsidR="00B2712D" w:rsidRDefault="00B2712D" w:rsidP="00B2712D">
      <w:pPr>
        <w:pStyle w:val="NormalWeb"/>
        <w:numPr>
          <w:ilvl w:val="0"/>
          <w:numId w:val="23"/>
        </w:numPr>
      </w:pPr>
      <w:r w:rsidRPr="00A528CB">
        <w:t>The editor should use system resources</w:t>
      </w:r>
      <w:r w:rsidR="005114DB">
        <w:t xml:space="preserve"> </w:t>
      </w:r>
      <w:r w:rsidRPr="00A528CB">
        <w:t>such as CPU, memory, and graphics card</w:t>
      </w:r>
      <w:r w:rsidR="005114DB">
        <w:t xml:space="preserve"> </w:t>
      </w:r>
      <w:r w:rsidRPr="00A528CB">
        <w:t>efficiently, without causing the system to slow down or crash.</w:t>
      </w:r>
    </w:p>
    <w:p w14:paraId="6C0CF319" w14:textId="571F49FE" w:rsidR="001133A9" w:rsidRDefault="00C51122" w:rsidP="001133A9">
      <w:pPr>
        <w:pStyle w:val="NormalWeb"/>
        <w:numPr>
          <w:ilvl w:val="0"/>
          <w:numId w:val="23"/>
        </w:numPr>
      </w:pPr>
      <w:r>
        <w:t>The games created using the editor should perform well. The collisions should register, the user should not be dying because of delay/ lag despite their being a lot of game objects</w:t>
      </w:r>
      <w:r w:rsidR="001133A9">
        <w:t>.</w:t>
      </w:r>
    </w:p>
    <w:p w14:paraId="05791DEA" w14:textId="6E38A5EF" w:rsidR="001133A9" w:rsidRDefault="001133A9" w:rsidP="001133A9">
      <w:pPr>
        <w:pStyle w:val="NormalWeb"/>
        <w:numPr>
          <w:ilvl w:val="0"/>
          <w:numId w:val="23"/>
        </w:numPr>
      </w:pPr>
      <w:r>
        <w:t>The editor should work with every PC that is compatible.</w:t>
      </w:r>
    </w:p>
    <w:p w14:paraId="5CAC6F4B" w14:textId="77777777" w:rsidR="000424A1" w:rsidRPr="00A528CB" w:rsidRDefault="000424A1" w:rsidP="001133A9">
      <w:pPr>
        <w:pStyle w:val="NormalWeb"/>
        <w:numPr>
          <w:ilvl w:val="0"/>
          <w:numId w:val="23"/>
        </w:numPr>
      </w:pPr>
    </w:p>
    <w:p w14:paraId="78D6482B" w14:textId="77777777" w:rsidR="00C9415F" w:rsidRPr="00A528CB" w:rsidRDefault="00C9415F" w:rsidP="00C9415F">
      <w:pPr>
        <w:pStyle w:val="Heading1"/>
      </w:pPr>
      <w:r w:rsidRPr="00A528CB">
        <w:t>User interface</w:t>
      </w:r>
    </w:p>
    <w:p w14:paraId="2F99CC8A" w14:textId="60EA726F" w:rsidR="00B2712D" w:rsidRPr="00A528CB" w:rsidRDefault="000C60EA" w:rsidP="00B2712D">
      <w:pPr>
        <w:pStyle w:val="NormalWeb"/>
        <w:numPr>
          <w:ilvl w:val="0"/>
          <w:numId w:val="24"/>
        </w:numPr>
      </w:pPr>
      <w:r>
        <w:t>SlayerMaker</w:t>
      </w:r>
      <w:r w:rsidR="00B2712D" w:rsidRPr="00A528CB">
        <w:t xml:space="preserve"> should have a clean, intuitive, and visually appealing design that makes it easy for users to navigate and use.</w:t>
      </w:r>
    </w:p>
    <w:p w14:paraId="3A4884F4" w14:textId="107A4BBC" w:rsidR="00B2712D" w:rsidRPr="00A528CB" w:rsidRDefault="000F4687" w:rsidP="00B2712D">
      <w:pPr>
        <w:pStyle w:val="NormalWeb"/>
        <w:numPr>
          <w:ilvl w:val="0"/>
          <w:numId w:val="24"/>
        </w:numPr>
      </w:pPr>
      <w:r>
        <w:t>SlayerMaker</w:t>
      </w:r>
      <w:r w:rsidRPr="00A528CB">
        <w:t xml:space="preserve"> </w:t>
      </w:r>
      <w:r w:rsidR="00B2712D" w:rsidRPr="00A528CB">
        <w:t>should have a menu</w:t>
      </w:r>
      <w:r w:rsidR="006030EA">
        <w:t xml:space="preserve">, </w:t>
      </w:r>
      <w:r w:rsidR="00B2712D" w:rsidRPr="00A528CB">
        <w:t>toolbar</w:t>
      </w:r>
      <w:r w:rsidR="006030EA">
        <w:t xml:space="preserve"> and choicebar</w:t>
      </w:r>
      <w:r w:rsidR="00B2712D" w:rsidRPr="00A528CB">
        <w:t xml:space="preserve"> system that </w:t>
      </w:r>
      <w:r w:rsidR="006030EA">
        <w:t xml:space="preserve">allows you to quickly and easily build the game the user wants without being overwhelmed by an overbearing </w:t>
      </w:r>
      <w:r w:rsidR="005F4861">
        <w:t>number</w:t>
      </w:r>
      <w:r w:rsidR="006030EA">
        <w:t xml:space="preserve"> of tools and choices</w:t>
      </w:r>
      <w:r w:rsidR="00B2712D" w:rsidRPr="00A528CB">
        <w:t>.</w:t>
      </w:r>
    </w:p>
    <w:p w14:paraId="0B214EAC" w14:textId="786D3C45" w:rsidR="00B2712D" w:rsidRPr="00A528CB" w:rsidRDefault="002E0E2D" w:rsidP="00B2712D">
      <w:pPr>
        <w:pStyle w:val="NormalWeb"/>
        <w:numPr>
          <w:ilvl w:val="0"/>
          <w:numId w:val="24"/>
        </w:numPr>
      </w:pPr>
      <w:r>
        <w:lastRenderedPageBreak/>
        <w:t>The User Interface should make it very easy for the user to click and place any objects, it should be clear how this works.</w:t>
      </w:r>
    </w:p>
    <w:p w14:paraId="17D3E1A5" w14:textId="4668E550" w:rsidR="00B2712D" w:rsidRPr="00A528CB" w:rsidRDefault="007A34A1" w:rsidP="00B2712D">
      <w:pPr>
        <w:pStyle w:val="NormalWeb"/>
        <w:numPr>
          <w:ilvl w:val="0"/>
          <w:numId w:val="24"/>
        </w:numPr>
      </w:pPr>
      <w:r>
        <w:t>When the user advances through the creation process the choicebar should be contextual to where they are</w:t>
      </w:r>
    </w:p>
    <w:p w14:paraId="36844385" w14:textId="6F8B5A6D" w:rsidR="00B2712D" w:rsidRPr="00A528CB" w:rsidRDefault="00832F6E" w:rsidP="00B2712D">
      <w:pPr>
        <w:pStyle w:val="NormalWeb"/>
        <w:numPr>
          <w:ilvl w:val="0"/>
          <w:numId w:val="24"/>
        </w:numPr>
      </w:pPr>
      <w:r>
        <w:t>The user interface should allow the user to scroll the camera in all 4 cardinal directions and allow zooming.</w:t>
      </w:r>
    </w:p>
    <w:p w14:paraId="0B1F1139" w14:textId="62E80B5A" w:rsidR="00B2712D" w:rsidRPr="00A528CB" w:rsidRDefault="006E0D25" w:rsidP="00B2712D">
      <w:pPr>
        <w:pStyle w:val="NormalWeb"/>
        <w:numPr>
          <w:ilvl w:val="0"/>
          <w:numId w:val="24"/>
        </w:numPr>
      </w:pPr>
      <w:r>
        <w:t xml:space="preserve">A rubber should allow the player to undo any </w:t>
      </w:r>
      <w:r w:rsidR="001233F6">
        <w:t>object that they have added that they feel needs to be removed</w:t>
      </w:r>
      <w:r>
        <w:t>.</w:t>
      </w:r>
    </w:p>
    <w:p w14:paraId="06A5D1AC" w14:textId="30F6EAB1" w:rsidR="00B2712D" w:rsidRPr="00A528CB" w:rsidRDefault="00582F5A" w:rsidP="00B2712D">
      <w:pPr>
        <w:pStyle w:val="NormalWeb"/>
        <w:numPr>
          <w:ilvl w:val="0"/>
          <w:numId w:val="24"/>
        </w:numPr>
      </w:pPr>
      <w:r>
        <w:t>The editor should adapt to various sizes of screen and resolution and still be usable, within a given, fair margin.</w:t>
      </w:r>
    </w:p>
    <w:p w14:paraId="4F9B91A8" w14:textId="77777777" w:rsidR="00C9415F" w:rsidRPr="00A528CB" w:rsidRDefault="00C9415F" w:rsidP="00C9415F">
      <w:pPr>
        <w:pStyle w:val="Heading1"/>
      </w:pPr>
      <w:r w:rsidRPr="00A528CB">
        <w:t>Assumptions and constraints</w:t>
      </w:r>
    </w:p>
    <w:p w14:paraId="6C4CDAD8"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Assumptions:</w:t>
      </w:r>
    </w:p>
    <w:p w14:paraId="5B7493AB" w14:textId="14E422D2" w:rsidR="00B2712D" w:rsidRPr="00B2712D" w:rsidRDefault="00404739"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 xml:space="preserve">The user has little to no Game Development, </w:t>
      </w:r>
      <w:r w:rsidR="002578D7">
        <w:rPr>
          <w:rFonts w:eastAsia="Times New Roman"/>
          <w:szCs w:val="24"/>
          <w:lang w:eastAsia="en-IE"/>
        </w:rPr>
        <w:t>coding,</w:t>
      </w:r>
      <w:r>
        <w:rPr>
          <w:rFonts w:eastAsia="Times New Roman"/>
          <w:szCs w:val="24"/>
          <w:lang w:eastAsia="en-IE"/>
        </w:rPr>
        <w:t xml:space="preserve"> or any other experience relevant to game editors.</w:t>
      </w:r>
    </w:p>
    <w:p w14:paraId="2251F9FD" w14:textId="4D9D55D1" w:rsidR="00B2712D" w:rsidRDefault="008031E7"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The user has a Personal Computer which is running a recent version of windows.</w:t>
      </w:r>
    </w:p>
    <w:p w14:paraId="0A9E9B5D" w14:textId="1102F711" w:rsidR="008031E7" w:rsidRPr="00B2712D" w:rsidRDefault="008F00AD"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SlayerMaker has access on this PC to necessary resources such as memory and storage to create and save their games as well as CPU and GPU to run the application</w:t>
      </w:r>
      <w:r w:rsidR="007A632C">
        <w:rPr>
          <w:rFonts w:eastAsia="Times New Roman"/>
          <w:szCs w:val="24"/>
          <w:lang w:eastAsia="en-IE"/>
        </w:rPr>
        <w:t xml:space="preserve"> and view the window.</w:t>
      </w:r>
    </w:p>
    <w:p w14:paraId="409BF381" w14:textId="22A873A5" w:rsidR="00B2712D" w:rsidRPr="00B2712D" w:rsidRDefault="009F5F7A"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assume that the users of </w:t>
      </w:r>
      <w:r w:rsidR="007A3D83">
        <w:rPr>
          <w:rFonts w:eastAsia="Times New Roman"/>
          <w:szCs w:val="24"/>
          <w:lang w:eastAsia="en-IE"/>
        </w:rPr>
        <w:t>SlayerMaker</w:t>
      </w:r>
      <w:r w:rsidR="00B2712D" w:rsidRPr="00B2712D">
        <w:rPr>
          <w:rFonts w:eastAsia="Times New Roman"/>
          <w:szCs w:val="24"/>
          <w:lang w:eastAsia="en-IE"/>
        </w:rPr>
        <w:t xml:space="preserve"> are proficient in English, as this </w:t>
      </w:r>
      <w:r w:rsidR="003A7C54">
        <w:rPr>
          <w:rFonts w:eastAsia="Times New Roman"/>
          <w:szCs w:val="24"/>
          <w:lang w:eastAsia="en-IE"/>
        </w:rPr>
        <w:t>is the language used in the editor, mainly for buttons and menu navigation.</w:t>
      </w:r>
    </w:p>
    <w:p w14:paraId="39D97421" w14:textId="731B99FA" w:rsidR="00B2712D" w:rsidRPr="00B2712D" w:rsidRDefault="0076203F" w:rsidP="00B2712D">
      <w:pPr>
        <w:numPr>
          <w:ilvl w:val="0"/>
          <w:numId w:val="25"/>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036953">
        <w:rPr>
          <w:rFonts w:eastAsia="Times New Roman"/>
          <w:szCs w:val="24"/>
          <w:lang w:eastAsia="en-IE"/>
        </w:rPr>
        <w:t xml:space="preserve"> </w:t>
      </w:r>
      <w:r w:rsidR="00B2712D" w:rsidRPr="00B2712D">
        <w:rPr>
          <w:rFonts w:eastAsia="Times New Roman"/>
          <w:szCs w:val="24"/>
          <w:lang w:eastAsia="en-IE"/>
        </w:rPr>
        <w:t xml:space="preserve">assume that the development </w:t>
      </w:r>
      <w:r w:rsidR="00F026AD">
        <w:rPr>
          <w:rFonts w:eastAsia="Times New Roman"/>
          <w:szCs w:val="24"/>
          <w:lang w:eastAsia="en-IE"/>
        </w:rPr>
        <w:t>of SlayerMaker</w:t>
      </w:r>
      <w:r w:rsidR="00B2712D" w:rsidRPr="00B2712D">
        <w:rPr>
          <w:rFonts w:eastAsia="Times New Roman"/>
          <w:szCs w:val="24"/>
          <w:lang w:eastAsia="en-IE"/>
        </w:rPr>
        <w:t xml:space="preserve"> will take a certain amount of time and that the resources allocated will be sufficient to complete the project.</w:t>
      </w:r>
    </w:p>
    <w:p w14:paraId="6648EEC7" w14:textId="77777777" w:rsidR="00B2712D" w:rsidRPr="00B2712D" w:rsidRDefault="00B2712D" w:rsidP="00B2712D">
      <w:pPr>
        <w:spacing w:before="100" w:beforeAutospacing="1" w:after="100" w:afterAutospacing="1" w:line="240" w:lineRule="auto"/>
        <w:rPr>
          <w:rFonts w:eastAsia="Times New Roman"/>
          <w:szCs w:val="24"/>
          <w:lang w:eastAsia="en-IE"/>
        </w:rPr>
      </w:pPr>
      <w:r w:rsidRPr="00B2712D">
        <w:rPr>
          <w:rFonts w:eastAsia="Times New Roman"/>
          <w:szCs w:val="24"/>
          <w:lang w:eastAsia="en-IE"/>
        </w:rPr>
        <w:t>Constraints:</w:t>
      </w:r>
    </w:p>
    <w:p w14:paraId="16FD2B80" w14:textId="7343A1D6" w:rsidR="00B2712D" w:rsidRPr="00B2712D" w:rsidRDefault="0090370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I</w:t>
      </w:r>
      <w:r w:rsidR="00B2712D" w:rsidRPr="00B2712D">
        <w:rPr>
          <w:rFonts w:eastAsia="Times New Roman"/>
          <w:szCs w:val="24"/>
          <w:lang w:eastAsia="en-IE"/>
        </w:rPr>
        <w:t xml:space="preserve"> may have technical constraints, such as the hardware limitations of the target platform, which may limit the features and functionality of your no code game editor.</w:t>
      </w:r>
    </w:p>
    <w:p w14:paraId="097A93DC" w14:textId="6575C576" w:rsidR="00B2712D" w:rsidRPr="00B2712D" w:rsidRDefault="001E3C59"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limited budget for the development of </w:t>
      </w:r>
      <w:r w:rsidR="00920A06">
        <w:rPr>
          <w:rFonts w:eastAsia="Times New Roman"/>
          <w:szCs w:val="24"/>
          <w:lang w:eastAsia="en-IE"/>
        </w:rPr>
        <w:t>SlayerMaker</w:t>
      </w:r>
      <w:r w:rsidR="00B2712D" w:rsidRPr="00B2712D">
        <w:rPr>
          <w:rFonts w:eastAsia="Times New Roman"/>
          <w:szCs w:val="24"/>
          <w:lang w:eastAsia="en-IE"/>
        </w:rPr>
        <w:t>, which may limit the resources available for development, testing, and support.</w:t>
      </w:r>
    </w:p>
    <w:p w14:paraId="3E8727E7" w14:textId="269D29A2" w:rsidR="00B2712D" w:rsidRPr="00B2712D" w:rsidRDefault="00672B88"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 xml:space="preserve">I </w:t>
      </w:r>
      <w:r w:rsidRPr="00B2712D">
        <w:rPr>
          <w:rFonts w:eastAsia="Times New Roman"/>
          <w:szCs w:val="24"/>
          <w:lang w:eastAsia="en-IE"/>
        </w:rPr>
        <w:t>have</w:t>
      </w:r>
      <w:r w:rsidR="00B2712D" w:rsidRPr="00B2712D">
        <w:rPr>
          <w:rFonts w:eastAsia="Times New Roman"/>
          <w:szCs w:val="24"/>
          <w:lang w:eastAsia="en-IE"/>
        </w:rPr>
        <w:t xml:space="preserve"> a fixed timeline for the development of your </w:t>
      </w:r>
      <w:r>
        <w:rPr>
          <w:rFonts w:eastAsia="Times New Roman"/>
          <w:szCs w:val="24"/>
          <w:lang w:eastAsia="en-IE"/>
        </w:rPr>
        <w:t>SlayerMaker</w:t>
      </w:r>
      <w:r w:rsidR="00B2712D" w:rsidRPr="00B2712D">
        <w:rPr>
          <w:rFonts w:eastAsia="Times New Roman"/>
          <w:szCs w:val="24"/>
          <w:lang w:eastAsia="en-IE"/>
        </w:rPr>
        <w:t>, which may limit the amount of time available for development, testing, and documentation.</w:t>
      </w:r>
    </w:p>
    <w:p w14:paraId="62129F9C" w14:textId="69A38099" w:rsidR="00B2712D" w:rsidRPr="00B2712D" w:rsidRDefault="005B2933"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dependent on external libraries or frameworks, which may constrain the development and functionality of your software.</w:t>
      </w:r>
    </w:p>
    <w:p w14:paraId="7F820394" w14:textId="642B3A32" w:rsidR="00B2712D" w:rsidRPr="00B2712D" w:rsidRDefault="00C84997" w:rsidP="00B2712D">
      <w:pPr>
        <w:numPr>
          <w:ilvl w:val="0"/>
          <w:numId w:val="26"/>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may be subject to legal and regulatory requirements, which may constrain the development and distribution of your software.</w:t>
      </w:r>
    </w:p>
    <w:p w14:paraId="37A0308E" w14:textId="77777777" w:rsidR="00C9415F" w:rsidRPr="00A528CB" w:rsidRDefault="00C9415F" w:rsidP="00C9415F"/>
    <w:p w14:paraId="1E2FB393" w14:textId="77777777" w:rsidR="00C9415F" w:rsidRPr="00A528CB" w:rsidRDefault="00C9415F" w:rsidP="00C9415F">
      <w:pPr>
        <w:pStyle w:val="Heading1"/>
      </w:pPr>
      <w:r w:rsidRPr="00A528CB">
        <w:t>Interfaces</w:t>
      </w:r>
    </w:p>
    <w:p w14:paraId="6A85F4DD" w14:textId="7F10BF06" w:rsidR="00B2712D" w:rsidRPr="00B2712D" w:rsidRDefault="000636A7"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require a GUI to enable users to interact with the software. The GUI should be intuitive, easy to navigate, and provide all necessary functionality for game creation</w:t>
      </w:r>
      <w:r w:rsidR="0060026A">
        <w:rPr>
          <w:rFonts w:eastAsia="Times New Roman"/>
          <w:szCs w:val="24"/>
          <w:lang w:eastAsia="en-IE"/>
        </w:rPr>
        <w:t xml:space="preserve">, editing and </w:t>
      </w:r>
      <w:r w:rsidR="0020446D">
        <w:rPr>
          <w:rFonts w:eastAsia="Times New Roman"/>
          <w:szCs w:val="24"/>
          <w:lang w:eastAsia="en-IE"/>
        </w:rPr>
        <w:t>playing.</w:t>
      </w:r>
    </w:p>
    <w:p w14:paraId="300FB54D" w14:textId="51C441E3" w:rsidR="00B2712D" w:rsidRPr="00B2712D" w:rsidRDefault="0020446D"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will need to support user input, such as keyboard and mouse input, to enable users to interact with the software and create </w:t>
      </w:r>
      <w:r w:rsidR="0085744E">
        <w:rPr>
          <w:rFonts w:eastAsia="Times New Roman"/>
          <w:szCs w:val="24"/>
          <w:lang w:eastAsia="en-IE"/>
        </w:rPr>
        <w:t xml:space="preserve">their </w:t>
      </w:r>
      <w:r w:rsidR="00B2712D" w:rsidRPr="00B2712D">
        <w:rPr>
          <w:rFonts w:eastAsia="Times New Roman"/>
          <w:szCs w:val="24"/>
          <w:lang w:eastAsia="en-IE"/>
        </w:rPr>
        <w:t>games.</w:t>
      </w:r>
    </w:p>
    <w:p w14:paraId="65AB1DD7" w14:textId="4A74ABE6" w:rsidR="00B2712D" w:rsidRDefault="00185A60" w:rsidP="00B2712D">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lastRenderedPageBreak/>
        <w:t>SlayerMaker</w:t>
      </w:r>
      <w:r w:rsidR="00B2712D" w:rsidRPr="00B2712D">
        <w:rPr>
          <w:rFonts w:eastAsia="Times New Roman"/>
          <w:szCs w:val="24"/>
          <w:lang w:eastAsia="en-IE"/>
        </w:rPr>
        <w:t xml:space="preserve"> </w:t>
      </w:r>
      <w:r w:rsidR="00211370">
        <w:rPr>
          <w:rFonts w:eastAsia="Times New Roman"/>
          <w:szCs w:val="24"/>
          <w:lang w:eastAsia="en-IE"/>
        </w:rPr>
        <w:t>will</w:t>
      </w:r>
      <w:r w:rsidR="00B2712D" w:rsidRPr="00B2712D">
        <w:rPr>
          <w:rFonts w:eastAsia="Times New Roman"/>
          <w:szCs w:val="24"/>
          <w:lang w:eastAsia="en-IE"/>
        </w:rPr>
        <w:t xml:space="preserve"> need to interface with </w:t>
      </w:r>
      <w:r w:rsidR="00935B89">
        <w:rPr>
          <w:rFonts w:eastAsia="Times New Roman"/>
          <w:szCs w:val="24"/>
          <w:lang w:eastAsia="en-IE"/>
        </w:rPr>
        <w:t>SFML</w:t>
      </w:r>
      <w:r w:rsidR="00945371">
        <w:rPr>
          <w:rFonts w:eastAsia="Times New Roman"/>
          <w:szCs w:val="24"/>
          <w:lang w:eastAsia="en-IE"/>
        </w:rPr>
        <w:t xml:space="preserve"> </w:t>
      </w:r>
      <w:r w:rsidR="00F5551A">
        <w:rPr>
          <w:rFonts w:eastAsia="Times New Roman"/>
          <w:szCs w:val="24"/>
          <w:lang w:eastAsia="en-IE"/>
        </w:rPr>
        <w:t xml:space="preserve">to </w:t>
      </w:r>
      <w:r w:rsidR="00B2712D" w:rsidRPr="00B2712D">
        <w:rPr>
          <w:rFonts w:eastAsia="Times New Roman"/>
          <w:szCs w:val="24"/>
          <w:lang w:eastAsia="en-IE"/>
        </w:rPr>
        <w:t>provide game development functionality to the user.</w:t>
      </w:r>
    </w:p>
    <w:p w14:paraId="5FEDFFC7" w14:textId="15B4950A" w:rsidR="00C9415F" w:rsidRPr="00D61DCC" w:rsidRDefault="006032A5" w:rsidP="00C9415F">
      <w:pPr>
        <w:numPr>
          <w:ilvl w:val="0"/>
          <w:numId w:val="28"/>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interface with a database to upload game data to and download </w:t>
      </w:r>
      <w:r w:rsidR="00917567">
        <w:rPr>
          <w:rFonts w:eastAsia="Times New Roman"/>
          <w:szCs w:val="24"/>
          <w:lang w:eastAsia="en-IE"/>
        </w:rPr>
        <w:t>game data</w:t>
      </w:r>
      <w:r>
        <w:rPr>
          <w:rFonts w:eastAsia="Times New Roman"/>
          <w:szCs w:val="24"/>
          <w:lang w:eastAsia="en-IE"/>
        </w:rPr>
        <w:t xml:space="preserve"> from a database.</w:t>
      </w:r>
    </w:p>
    <w:p w14:paraId="2708C434" w14:textId="77777777" w:rsidR="00C9415F" w:rsidRPr="00A528CB" w:rsidRDefault="00C9415F" w:rsidP="00C9415F">
      <w:pPr>
        <w:pStyle w:val="Heading1"/>
      </w:pPr>
      <w:r w:rsidRPr="00A528CB">
        <w:t>Data requirements</w:t>
      </w:r>
    </w:p>
    <w:p w14:paraId="7FAD065F" w14:textId="77777777" w:rsidR="00B2712D" w:rsidRPr="00B2712D" w:rsidRDefault="00B2712D" w:rsidP="00B2712D">
      <w:pPr>
        <w:numPr>
          <w:ilvl w:val="0"/>
          <w:numId w:val="27"/>
        </w:numPr>
        <w:spacing w:before="100" w:beforeAutospacing="1" w:after="100" w:afterAutospacing="1" w:line="240" w:lineRule="auto"/>
        <w:rPr>
          <w:rFonts w:eastAsia="Times New Roman"/>
          <w:szCs w:val="24"/>
          <w:lang w:eastAsia="en-IE"/>
        </w:rPr>
      </w:pPr>
      <w:r w:rsidRPr="00B2712D">
        <w:rPr>
          <w:rFonts w:eastAsia="Times New Roman"/>
          <w:szCs w:val="24"/>
          <w:lang w:eastAsia="en-IE"/>
        </w:rPr>
        <w:t xml:space="preserve">Game object data: Your no code game editor will need to store data about game objects, such as their position, size, sprite, </w:t>
      </w:r>
      <w:proofErr w:type="spellStart"/>
      <w:r w:rsidRPr="00B2712D">
        <w:rPr>
          <w:rFonts w:eastAsia="Times New Roman"/>
          <w:szCs w:val="24"/>
          <w:lang w:eastAsia="en-IE"/>
        </w:rPr>
        <w:t>behavior</w:t>
      </w:r>
      <w:proofErr w:type="spellEnd"/>
      <w:r w:rsidRPr="00B2712D">
        <w:rPr>
          <w:rFonts w:eastAsia="Times New Roman"/>
          <w:szCs w:val="24"/>
          <w:lang w:eastAsia="en-IE"/>
        </w:rPr>
        <w:t>, and any associated scripts or events.</w:t>
      </w:r>
    </w:p>
    <w:p w14:paraId="2BDA586F" w14:textId="135EE5D9" w:rsidR="00B2712D" w:rsidRPr="00B2712D" w:rsidRDefault="00A51D78" w:rsidP="00B2712D">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 xml:space="preserve">SlayerMaker will need to store game data about each game created. This includes game options like background and game type as well as the game objects that were used to create </w:t>
      </w:r>
      <w:r w:rsidR="006F4A33">
        <w:rPr>
          <w:rFonts w:eastAsia="Times New Roman"/>
          <w:szCs w:val="24"/>
          <w:lang w:eastAsia="en-IE"/>
        </w:rPr>
        <w:t>each game.</w:t>
      </w:r>
    </w:p>
    <w:p w14:paraId="7C6F253F" w14:textId="445F33E2" w:rsidR="00C9415F" w:rsidRPr="00A33EA0" w:rsidRDefault="009F1B5A" w:rsidP="00C9415F">
      <w:pPr>
        <w:numPr>
          <w:ilvl w:val="0"/>
          <w:numId w:val="27"/>
        </w:numPr>
        <w:spacing w:before="100" w:beforeAutospacing="1" w:after="100" w:afterAutospacing="1" w:line="240" w:lineRule="auto"/>
        <w:rPr>
          <w:rFonts w:eastAsia="Times New Roman"/>
          <w:szCs w:val="24"/>
          <w:lang w:eastAsia="en-IE"/>
        </w:rPr>
      </w:pPr>
      <w:r>
        <w:rPr>
          <w:rFonts w:eastAsia="Times New Roman"/>
          <w:szCs w:val="24"/>
          <w:lang w:eastAsia="en-IE"/>
        </w:rPr>
        <w:t>Slayer</w:t>
      </w:r>
      <w:r w:rsidR="007747C8">
        <w:rPr>
          <w:rFonts w:eastAsia="Times New Roman"/>
          <w:szCs w:val="24"/>
          <w:lang w:eastAsia="en-IE"/>
        </w:rPr>
        <w:t>M</w:t>
      </w:r>
      <w:r>
        <w:rPr>
          <w:rFonts w:eastAsia="Times New Roman"/>
          <w:szCs w:val="24"/>
          <w:lang w:eastAsia="en-IE"/>
        </w:rPr>
        <w:t>aker will</w:t>
      </w:r>
      <w:r w:rsidR="00B2712D" w:rsidRPr="00B2712D">
        <w:rPr>
          <w:rFonts w:eastAsia="Times New Roman"/>
          <w:szCs w:val="24"/>
          <w:lang w:eastAsia="en-IE"/>
        </w:rPr>
        <w:t xml:space="preserve"> need to store data about game assets, </w:t>
      </w:r>
      <w:r w:rsidR="003019E2">
        <w:rPr>
          <w:rFonts w:eastAsia="Times New Roman"/>
          <w:szCs w:val="24"/>
          <w:lang w:eastAsia="en-IE"/>
        </w:rPr>
        <w:t>including</w:t>
      </w:r>
      <w:r w:rsidR="00B2712D" w:rsidRPr="00B2712D">
        <w:rPr>
          <w:rFonts w:eastAsia="Times New Roman"/>
          <w:szCs w:val="24"/>
          <w:lang w:eastAsia="en-IE"/>
        </w:rPr>
        <w:t xml:space="preserve"> as images, sounds, music</w:t>
      </w:r>
      <w:r w:rsidR="00040AF0">
        <w:rPr>
          <w:rFonts w:eastAsia="Times New Roman"/>
          <w:szCs w:val="24"/>
          <w:lang w:eastAsia="en-IE"/>
        </w:rPr>
        <w:t>, game data files and fonts.</w:t>
      </w:r>
    </w:p>
    <w:p w14:paraId="165BC267" w14:textId="77777777" w:rsidR="00C9415F" w:rsidRPr="00A528CB" w:rsidRDefault="00C9415F" w:rsidP="00C9415F">
      <w:pPr>
        <w:pStyle w:val="Heading1"/>
      </w:pPr>
      <w:r w:rsidRPr="00A528CB">
        <w:t>Error handling</w:t>
      </w:r>
    </w:p>
    <w:p w14:paraId="3371610A" w14:textId="222725CE" w:rsidR="00B2712D" w:rsidRPr="00B2712D" w:rsidRDefault="003A1E38"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EA520E">
        <w:rPr>
          <w:rFonts w:eastAsia="Times New Roman"/>
          <w:szCs w:val="24"/>
          <w:lang w:eastAsia="en-IE"/>
        </w:rPr>
        <w:t xml:space="preserve"> </w:t>
      </w:r>
      <w:r w:rsidR="00B2712D" w:rsidRPr="00B2712D">
        <w:rPr>
          <w:rFonts w:eastAsia="Times New Roman"/>
          <w:szCs w:val="24"/>
          <w:lang w:eastAsia="en-IE"/>
        </w:rPr>
        <w:t>should provide clear and concise error messages to the user when an error occurs, indicating the source of the error and any relevant details.</w:t>
      </w:r>
    </w:p>
    <w:p w14:paraId="1FA48444" w14:textId="662AB869" w:rsidR="00B2712D" w:rsidRPr="00B2712D" w:rsidRDefault="002E38F1"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be designed to recover gracefully from errors, ensuring that the user's work is not </w:t>
      </w:r>
      <w:r w:rsidRPr="00B2712D">
        <w:rPr>
          <w:rFonts w:eastAsia="Times New Roman"/>
          <w:szCs w:val="24"/>
          <w:lang w:eastAsia="en-IE"/>
        </w:rPr>
        <w:t>lost,</w:t>
      </w:r>
      <w:r w:rsidR="00B2712D" w:rsidRPr="00B2712D">
        <w:rPr>
          <w:rFonts w:eastAsia="Times New Roman"/>
          <w:szCs w:val="24"/>
          <w:lang w:eastAsia="en-IE"/>
        </w:rPr>
        <w:t xml:space="preserve"> and that the software remains stable and functional.</w:t>
      </w:r>
    </w:p>
    <w:p w14:paraId="0572F10F" w14:textId="55BFFAAB" w:rsidR="00B2712D" w:rsidRPr="00B2712D" w:rsidRDefault="00DD3BEC" w:rsidP="00B2712D">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validate user input to prevent errors from occurring in the first place. This can include checking for invalid data types, out-of-range values, and other potential input errors.</w:t>
      </w:r>
    </w:p>
    <w:p w14:paraId="348CFEC8" w14:textId="1D8E05F7" w:rsidR="00C9415F" w:rsidRPr="00195215" w:rsidRDefault="00B27FB7" w:rsidP="004E4ACE">
      <w:pPr>
        <w:numPr>
          <w:ilvl w:val="0"/>
          <w:numId w:val="29"/>
        </w:numPr>
        <w:spacing w:before="100" w:beforeAutospacing="1" w:after="100" w:afterAutospacing="1" w:line="240" w:lineRule="auto"/>
        <w:rPr>
          <w:rFonts w:eastAsia="Times New Roman"/>
          <w:szCs w:val="24"/>
          <w:lang w:eastAsia="en-IE"/>
        </w:rPr>
      </w:pPr>
      <w:r>
        <w:rPr>
          <w:rFonts w:eastAsia="Times New Roman"/>
          <w:szCs w:val="24"/>
          <w:lang w:eastAsia="en-IE"/>
        </w:rPr>
        <w:t>SlayerMaker</w:t>
      </w:r>
      <w:r w:rsidR="00B2712D" w:rsidRPr="00B2712D">
        <w:rPr>
          <w:rFonts w:eastAsia="Times New Roman"/>
          <w:szCs w:val="24"/>
          <w:lang w:eastAsia="en-IE"/>
        </w:rPr>
        <w:t xml:space="preserve"> should handle exceptions, such as memory allocation errors or other runtime errors, in a manner that ensures the software remains stable and functional.</w:t>
      </w:r>
    </w:p>
    <w:p w14:paraId="55AE7269" w14:textId="20AA78B8" w:rsidR="00583A89" w:rsidRPr="00A528CB" w:rsidRDefault="00583A89" w:rsidP="00583A89">
      <w:pPr>
        <w:pStyle w:val="Heading1"/>
      </w:pPr>
      <w:r w:rsidRPr="00A528CB">
        <w:t>Feature List</w:t>
      </w:r>
    </w:p>
    <w:p w14:paraId="46E5F88B" w14:textId="7DE0EA5E" w:rsidR="00BE4112" w:rsidRPr="00A528CB" w:rsidRDefault="00BE4112" w:rsidP="00BE4112">
      <w:r w:rsidRPr="00A528CB">
        <w:t>Just a simple list of features still to be implemented by 17/01/2023</w:t>
      </w:r>
      <w:r w:rsidR="00D146C0" w:rsidRPr="00A528CB">
        <w:t>.</w:t>
      </w:r>
    </w:p>
    <w:p w14:paraId="480F4D88" w14:textId="2C415B82" w:rsidR="008F6FED" w:rsidRPr="00A528CB" w:rsidRDefault="008F6FED" w:rsidP="008F6FED">
      <w:r w:rsidRPr="00A528CB">
        <w:t>Wall Placement and wall Object rewrite</w:t>
      </w:r>
    </w:p>
    <w:p w14:paraId="1F98D511" w14:textId="28782EEE" w:rsidR="4F6DC1A2" w:rsidRPr="00A528CB" w:rsidRDefault="4F6DC1A2">
      <w:r w:rsidRPr="00A528CB">
        <w:t>Player, simple movement, animated sprite</w:t>
      </w:r>
    </w:p>
    <w:p w14:paraId="03E51EA6" w14:textId="10712507" w:rsidR="4F6DC1A2" w:rsidRPr="00A528CB" w:rsidRDefault="4F6DC1A2" w:rsidP="04F8E511">
      <w:r w:rsidRPr="00A528CB">
        <w:t>Test level function</w:t>
      </w:r>
    </w:p>
    <w:p w14:paraId="35742154" w14:textId="62606796" w:rsidR="008F6FED" w:rsidRPr="00A528CB" w:rsidRDefault="008F6FED" w:rsidP="008F6FED">
      <w:r w:rsidRPr="00A528CB">
        <w:t>Scene Navigation</w:t>
      </w:r>
    </w:p>
    <w:p w14:paraId="0ECD9EDC" w14:textId="196A60EF" w:rsidR="008F6FED" w:rsidRPr="00A528CB" w:rsidRDefault="008F6FED" w:rsidP="008F6FED">
      <w:proofErr w:type="gramStart"/>
      <w:r w:rsidRPr="00A528CB">
        <w:t>sf::</w:t>
      </w:r>
      <w:proofErr w:type="gramEnd"/>
      <w:r w:rsidRPr="00A528CB">
        <w:t>View control. Zooming</w:t>
      </w:r>
      <w:r w:rsidR="60D3BC57" w:rsidRPr="00A528CB">
        <w:t xml:space="preserve"> / Panning</w:t>
      </w:r>
      <w:r w:rsidRPr="00A528CB">
        <w:t xml:space="preserve"> etc</w:t>
      </w:r>
    </w:p>
    <w:p w14:paraId="14D27DB3" w14:textId="7A001C14" w:rsidR="008F6FED" w:rsidRPr="00A528CB" w:rsidRDefault="008F6FED" w:rsidP="04F8E511">
      <w:pPr>
        <w:pStyle w:val="ListParagraph"/>
        <w:numPr>
          <w:ilvl w:val="0"/>
          <w:numId w:val="1"/>
        </w:numPr>
      </w:pPr>
      <w:r w:rsidRPr="00A528CB">
        <w:t>Saving placements to a text document</w:t>
      </w:r>
    </w:p>
    <w:p w14:paraId="595D1FFE" w14:textId="71423176" w:rsidR="008F6FED" w:rsidRPr="00A528CB" w:rsidRDefault="008F6FED" w:rsidP="04F8E511">
      <w:pPr>
        <w:pStyle w:val="ListParagraph"/>
        <w:numPr>
          <w:ilvl w:val="0"/>
          <w:numId w:val="1"/>
        </w:numPr>
      </w:pPr>
      <w:r w:rsidRPr="00A528CB">
        <w:t>Level Creation / scene to choose level</w:t>
      </w:r>
    </w:p>
    <w:p w14:paraId="1757D72F" w14:textId="137061FF" w:rsidR="008F6FED" w:rsidRPr="00A528CB" w:rsidRDefault="008F6FED" w:rsidP="04F8E511">
      <w:pPr>
        <w:pStyle w:val="ListParagraph"/>
        <w:numPr>
          <w:ilvl w:val="0"/>
          <w:numId w:val="1"/>
        </w:numPr>
      </w:pPr>
      <w:r w:rsidRPr="00A528CB">
        <w:t>Load placements from a text document</w:t>
      </w:r>
    </w:p>
    <w:p w14:paraId="50498581" w14:textId="25AD1B48" w:rsidR="008F6FED" w:rsidRPr="00A528CB" w:rsidRDefault="008F6FED" w:rsidP="008F6FED">
      <w:r w:rsidRPr="00A528CB">
        <w:t>One enemy which seeks player</w:t>
      </w:r>
    </w:p>
    <w:p w14:paraId="48BF2C40" w14:textId="7CFC632F" w:rsidR="008F6FED" w:rsidRPr="00A528CB" w:rsidRDefault="008F6FED" w:rsidP="008F6FED">
      <w:r w:rsidRPr="00A528CB">
        <w:t>Enemy attack</w:t>
      </w:r>
    </w:p>
    <w:p w14:paraId="5F5BBCF4" w14:textId="7975ED98" w:rsidR="008F6FED" w:rsidRPr="00A528CB" w:rsidRDefault="008F6FED" w:rsidP="008F6FED">
      <w:r w:rsidRPr="00A528CB">
        <w:t>Multiple enemies</w:t>
      </w:r>
    </w:p>
    <w:p w14:paraId="44C43D18" w14:textId="4F7BE8DC" w:rsidR="07ED9E61" w:rsidRPr="00A528CB" w:rsidRDefault="07ED9E61">
      <w:r w:rsidRPr="00A528CB">
        <w:t xml:space="preserve">Animation class, modular can animate any sprite sheet with given </w:t>
      </w:r>
      <w:r w:rsidR="00E26EDB" w:rsidRPr="00A528CB">
        <w:t>parameters.</w:t>
      </w:r>
    </w:p>
    <w:p w14:paraId="30A10756" w14:textId="7BCA90C8" w:rsidR="008F6FED" w:rsidRPr="00A528CB" w:rsidRDefault="008F6FED" w:rsidP="008F6FED">
      <w:r w:rsidRPr="00A528CB">
        <w:lastRenderedPageBreak/>
        <w:t xml:space="preserve">Creating Executable with </w:t>
      </w:r>
      <w:r w:rsidR="00EC210A" w:rsidRPr="00A528CB">
        <w:t>necessary</w:t>
      </w:r>
      <w:r w:rsidRPr="00A528CB">
        <w:t xml:space="preserve"> assets for specific level</w:t>
      </w:r>
    </w:p>
    <w:p w14:paraId="74AD527D" w14:textId="3CC0B98B" w:rsidR="23E9D2B8" w:rsidRPr="00A528CB" w:rsidRDefault="23E9D2B8" w:rsidP="04F8E511">
      <w:r w:rsidRPr="00A528CB">
        <w:t xml:space="preserve">Prebuilt or asset manager for </w:t>
      </w:r>
      <w:r w:rsidR="00E26EDB" w:rsidRPr="00A528CB">
        <w:t>textures.</w:t>
      </w:r>
    </w:p>
    <w:p w14:paraId="46A06F26" w14:textId="4553782B" w:rsidR="4894881F" w:rsidRPr="00A528CB" w:rsidRDefault="4894881F" w:rsidP="04F8E511">
      <w:r w:rsidRPr="00A528CB">
        <w:t xml:space="preserve">Prebuilt or asset manager for Sound, effects </w:t>
      </w:r>
      <w:r w:rsidR="00E26EDB" w:rsidRPr="00A528CB">
        <w:t>etc.</w:t>
      </w:r>
    </w:p>
    <w:p w14:paraId="762635E4" w14:textId="11F8C868" w:rsidR="00583A89" w:rsidRPr="00A528CB" w:rsidRDefault="008F6FED" w:rsidP="008F6FED">
      <w:r w:rsidRPr="00A528CB">
        <w:t xml:space="preserve">Customisation, 3 wall types, 3 ground types, 3 player types, 3 enemy </w:t>
      </w:r>
      <w:r w:rsidR="00E26EDB" w:rsidRPr="00A528CB">
        <w:t>types.</w:t>
      </w:r>
    </w:p>
    <w:p w14:paraId="482EADD0" w14:textId="5E60F6B6" w:rsidR="009F6DC1" w:rsidRPr="00A528CB" w:rsidRDefault="007A029F" w:rsidP="009F6DC1">
      <w:pPr>
        <w:pStyle w:val="Heading1"/>
      </w:pPr>
      <w:bookmarkStart w:id="2" w:name="_Toc54713737"/>
      <w:r w:rsidRPr="00A528CB">
        <w:t>Functional Specification</w:t>
      </w:r>
      <w:bookmarkEnd w:id="2"/>
      <w:r w:rsidRPr="00A528CB">
        <w:t xml:space="preserve"> </w:t>
      </w:r>
    </w:p>
    <w:p w14:paraId="1B2F0793" w14:textId="43B349D5" w:rsidR="004A0215" w:rsidRPr="00A528CB" w:rsidRDefault="004A0215" w:rsidP="004A0215">
      <w:r w:rsidRPr="00A528CB">
        <w:t xml:space="preserve">The users will download and run the executable and be able to quickly pick up how to navigate through the editor and learn how to create their games without any experience or tutorial. This is done via </w:t>
      </w:r>
      <w:proofErr w:type="gramStart"/>
      <w:r w:rsidRPr="00A528CB">
        <w:t>a</w:t>
      </w:r>
      <w:proofErr w:type="gramEnd"/>
      <w:r w:rsidRPr="00A528CB">
        <w:t xml:space="preserve"> easy to understand UI and a process to the creation of the game that follows a logical order.</w:t>
      </w:r>
    </w:p>
    <w:p w14:paraId="59BC2134" w14:textId="53B9BD75" w:rsidR="004A0215" w:rsidRPr="00A528CB" w:rsidRDefault="004A0215" w:rsidP="004A0215">
      <w:r w:rsidRPr="00A528CB">
        <w:t xml:space="preserve">Unlike most Game </w:t>
      </w:r>
      <w:r w:rsidR="001D73CC" w:rsidRPr="00A528CB">
        <w:t>Editors, and</w:t>
      </w:r>
      <w:r w:rsidRPr="00A528CB">
        <w:t xml:space="preserve"> applications for that matter which throw 3 or 4 toolbars with various tools and windows at you at once “SlayerMaker” will employ a staged approach to development. This will ensure that the User Interface is never crowded with various tools and that the user will not get overwhelmed when initially trying to use the editor.</w:t>
      </w:r>
    </w:p>
    <w:p w14:paraId="56E268FE" w14:textId="2C150A67" w:rsidR="004A0215" w:rsidRPr="00A528CB" w:rsidRDefault="004A0215" w:rsidP="004A0215">
      <w:r w:rsidRPr="00A528CB">
        <w:t xml:space="preserve">Stage one would be the game options screen. This is where some high-level design decisions are made. The size of the game, the initial </w:t>
      </w:r>
      <w:r w:rsidR="004E4ACE" w:rsidRPr="00A528CB">
        <w:t>background,</w:t>
      </w:r>
      <w:r w:rsidRPr="00A528CB">
        <w:t xml:space="preserve"> and some other big initial decisions.</w:t>
      </w:r>
    </w:p>
    <w:p w14:paraId="51B956AD" w14:textId="3F6553D1" w:rsidR="004A0215" w:rsidRPr="00A528CB" w:rsidRDefault="004A0215" w:rsidP="004A0215">
      <w:r w:rsidRPr="00A528CB">
        <w:t xml:space="preserve">Stage two would be the placement of walls </w:t>
      </w:r>
      <w:r w:rsidR="004E4ACE" w:rsidRPr="00A528CB">
        <w:t>to</w:t>
      </w:r>
      <w:r w:rsidRPr="00A528CB">
        <w:t xml:space="preserve"> design your map. </w:t>
      </w:r>
      <w:proofErr w:type="gramStart"/>
      <w:r w:rsidRPr="00A528CB">
        <w:t>Again</w:t>
      </w:r>
      <w:proofErr w:type="gramEnd"/>
      <w:r w:rsidRPr="00A528CB">
        <w:t xml:space="preserve"> this is taken as a high level design stage and is done using various tools in a tool bar. IE, a paint tool, a fill tool etc</w:t>
      </w:r>
      <w:r w:rsidR="004E4ACE" w:rsidRPr="00A528CB">
        <w:t>. All of which enable you to place walls on your play area to make it fun to play.</w:t>
      </w:r>
    </w:p>
    <w:p w14:paraId="030D95E5" w14:textId="6E8D2DA6" w:rsidR="004E4ACE" w:rsidRPr="00A528CB" w:rsidRDefault="004E4ACE" w:rsidP="004A0215">
      <w:r w:rsidRPr="00A528CB">
        <w:t>Stage 3 would be the placement of spawners. This is when you get into some of the lower-level design of your game. This is also when the test button comes into play. When you place your player and enemies spawners you will be prompted to fill in their properties. IE How many enemies will come from the spawner, how often etc. This will require regular testing to balance this.</w:t>
      </w:r>
    </w:p>
    <w:p w14:paraId="391D3CA8" w14:textId="29300E05" w:rsidR="004E4ACE" w:rsidRPr="00A528CB" w:rsidRDefault="004E4ACE" w:rsidP="004A0215">
      <w:r w:rsidRPr="00A528CB">
        <w:t xml:space="preserve">Stage 4 would be the placement of other items. More </w:t>
      </w:r>
      <w:r w:rsidR="0064327B" w:rsidRPr="00A528CB">
        <w:t>low-level</w:t>
      </w:r>
      <w:r w:rsidRPr="00A528CB">
        <w:t xml:space="preserve"> changes to the game by adding pickups etc that the player can use.</w:t>
      </w:r>
    </w:p>
    <w:p w14:paraId="6706DFD7" w14:textId="77777777" w:rsidR="004A0215" w:rsidRPr="00A528CB" w:rsidRDefault="004A0215" w:rsidP="004A0215"/>
    <w:p w14:paraId="04849B18" w14:textId="19794FB1" w:rsidR="001F14D6" w:rsidRPr="00A528CB" w:rsidRDefault="00F04A6C" w:rsidP="00A56297">
      <w:pPr>
        <w:pStyle w:val="Heading1"/>
      </w:pPr>
      <w:bookmarkStart w:id="3" w:name="_Toc54713738"/>
      <w:r w:rsidRPr="00A528CB">
        <w:t>References</w:t>
      </w:r>
      <w:bookmarkEnd w:id="3"/>
    </w:p>
    <w:sectPr w:rsidR="001F14D6" w:rsidRPr="00A528CB"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B45B" w14:textId="77777777" w:rsidR="00B21FA0" w:rsidRDefault="00B21FA0" w:rsidP="00255E27">
      <w:pPr>
        <w:spacing w:after="0" w:line="240" w:lineRule="auto"/>
      </w:pPr>
      <w:r>
        <w:separator/>
      </w:r>
    </w:p>
  </w:endnote>
  <w:endnote w:type="continuationSeparator" w:id="0">
    <w:p w14:paraId="6310E636" w14:textId="77777777" w:rsidR="00B21FA0" w:rsidRDefault="00B21FA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9C7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0859B2F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368A" w14:textId="77777777" w:rsidR="00B21FA0" w:rsidRDefault="00B21FA0" w:rsidP="00255E27">
      <w:pPr>
        <w:spacing w:after="0" w:line="240" w:lineRule="auto"/>
      </w:pPr>
      <w:r>
        <w:separator/>
      </w:r>
    </w:p>
  </w:footnote>
  <w:footnote w:type="continuationSeparator" w:id="0">
    <w:p w14:paraId="622A64A5" w14:textId="77777777" w:rsidR="00B21FA0" w:rsidRDefault="00B21FA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226"/>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C3B6"/>
    <w:multiLevelType w:val="hybridMultilevel"/>
    <w:tmpl w:val="647C55C2"/>
    <w:lvl w:ilvl="0" w:tplc="44AA7A96">
      <w:start w:val="1"/>
      <w:numFmt w:val="bullet"/>
      <w:lvlText w:val=""/>
      <w:lvlJc w:val="left"/>
      <w:pPr>
        <w:ind w:left="720" w:hanging="360"/>
      </w:pPr>
      <w:rPr>
        <w:rFonts w:ascii="Symbol" w:hAnsi="Symbol" w:hint="default"/>
      </w:rPr>
    </w:lvl>
    <w:lvl w:ilvl="1" w:tplc="385C6964">
      <w:start w:val="1"/>
      <w:numFmt w:val="bullet"/>
      <w:lvlText w:val="o"/>
      <w:lvlJc w:val="left"/>
      <w:pPr>
        <w:ind w:left="1440" w:hanging="360"/>
      </w:pPr>
      <w:rPr>
        <w:rFonts w:ascii="Courier New" w:hAnsi="Courier New" w:hint="default"/>
      </w:rPr>
    </w:lvl>
    <w:lvl w:ilvl="2" w:tplc="BA168A66">
      <w:start w:val="1"/>
      <w:numFmt w:val="bullet"/>
      <w:lvlText w:val=""/>
      <w:lvlJc w:val="left"/>
      <w:pPr>
        <w:ind w:left="2160" w:hanging="360"/>
      </w:pPr>
      <w:rPr>
        <w:rFonts w:ascii="Wingdings" w:hAnsi="Wingdings" w:hint="default"/>
      </w:rPr>
    </w:lvl>
    <w:lvl w:ilvl="3" w:tplc="FDCC005C">
      <w:start w:val="1"/>
      <w:numFmt w:val="bullet"/>
      <w:lvlText w:val=""/>
      <w:lvlJc w:val="left"/>
      <w:pPr>
        <w:ind w:left="2880" w:hanging="360"/>
      </w:pPr>
      <w:rPr>
        <w:rFonts w:ascii="Symbol" w:hAnsi="Symbol" w:hint="default"/>
      </w:rPr>
    </w:lvl>
    <w:lvl w:ilvl="4" w:tplc="411A0B5A">
      <w:start w:val="1"/>
      <w:numFmt w:val="bullet"/>
      <w:lvlText w:val="o"/>
      <w:lvlJc w:val="left"/>
      <w:pPr>
        <w:ind w:left="3600" w:hanging="360"/>
      </w:pPr>
      <w:rPr>
        <w:rFonts w:ascii="Courier New" w:hAnsi="Courier New" w:hint="default"/>
      </w:rPr>
    </w:lvl>
    <w:lvl w:ilvl="5" w:tplc="C49E8E1E">
      <w:start w:val="1"/>
      <w:numFmt w:val="bullet"/>
      <w:lvlText w:val=""/>
      <w:lvlJc w:val="left"/>
      <w:pPr>
        <w:ind w:left="4320" w:hanging="360"/>
      </w:pPr>
      <w:rPr>
        <w:rFonts w:ascii="Wingdings" w:hAnsi="Wingdings" w:hint="default"/>
      </w:rPr>
    </w:lvl>
    <w:lvl w:ilvl="6" w:tplc="AC8E6D40">
      <w:start w:val="1"/>
      <w:numFmt w:val="bullet"/>
      <w:lvlText w:val=""/>
      <w:lvlJc w:val="left"/>
      <w:pPr>
        <w:ind w:left="5040" w:hanging="360"/>
      </w:pPr>
      <w:rPr>
        <w:rFonts w:ascii="Symbol" w:hAnsi="Symbol" w:hint="default"/>
      </w:rPr>
    </w:lvl>
    <w:lvl w:ilvl="7" w:tplc="8D72F2A6">
      <w:start w:val="1"/>
      <w:numFmt w:val="bullet"/>
      <w:lvlText w:val="o"/>
      <w:lvlJc w:val="left"/>
      <w:pPr>
        <w:ind w:left="5760" w:hanging="360"/>
      </w:pPr>
      <w:rPr>
        <w:rFonts w:ascii="Courier New" w:hAnsi="Courier New" w:hint="default"/>
      </w:rPr>
    </w:lvl>
    <w:lvl w:ilvl="8" w:tplc="4D7C0908">
      <w:start w:val="1"/>
      <w:numFmt w:val="bullet"/>
      <w:lvlText w:val=""/>
      <w:lvlJc w:val="left"/>
      <w:pPr>
        <w:ind w:left="6480" w:hanging="360"/>
      </w:pPr>
      <w:rPr>
        <w:rFonts w:ascii="Wingdings" w:hAnsi="Wingdings" w:hint="default"/>
      </w:rPr>
    </w:lvl>
  </w:abstractNum>
  <w:abstractNum w:abstractNumId="2" w15:restartNumberingAfterBreak="0">
    <w:nsid w:val="14066F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35405"/>
    <w:multiLevelType w:val="multilevel"/>
    <w:tmpl w:val="3642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045E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7B69"/>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22501290"/>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E4B18"/>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20891"/>
    <w:multiLevelType w:val="multilevel"/>
    <w:tmpl w:val="B24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F0E2E"/>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7442C"/>
    <w:multiLevelType w:val="multilevel"/>
    <w:tmpl w:val="1A08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815B0"/>
    <w:multiLevelType w:val="multilevel"/>
    <w:tmpl w:val="7C4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B78DB"/>
    <w:multiLevelType w:val="multilevel"/>
    <w:tmpl w:val="8CD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A6B50"/>
    <w:multiLevelType w:val="multilevel"/>
    <w:tmpl w:val="59DA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D4A1C"/>
    <w:multiLevelType w:val="multilevel"/>
    <w:tmpl w:val="C898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36094"/>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7"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B284F"/>
    <w:multiLevelType w:val="multilevel"/>
    <w:tmpl w:val="DF2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7"/>
  </w:num>
  <w:num w:numId="4">
    <w:abstractNumId w:val="6"/>
  </w:num>
  <w:num w:numId="5">
    <w:abstractNumId w:val="10"/>
  </w:num>
  <w:num w:numId="6">
    <w:abstractNumId w:val="25"/>
  </w:num>
  <w:num w:numId="7">
    <w:abstractNumId w:val="29"/>
  </w:num>
  <w:num w:numId="8">
    <w:abstractNumId w:val="11"/>
  </w:num>
  <w:num w:numId="9">
    <w:abstractNumId w:val="15"/>
  </w:num>
  <w:num w:numId="10">
    <w:abstractNumId w:val="17"/>
  </w:num>
  <w:num w:numId="11">
    <w:abstractNumId w:val="27"/>
  </w:num>
  <w:num w:numId="12">
    <w:abstractNumId w:val="18"/>
  </w:num>
  <w:num w:numId="13">
    <w:abstractNumId w:val="26"/>
  </w:num>
  <w:num w:numId="14">
    <w:abstractNumId w:val="2"/>
  </w:num>
  <w:num w:numId="15">
    <w:abstractNumId w:val="4"/>
  </w:num>
  <w:num w:numId="16">
    <w:abstractNumId w:val="24"/>
  </w:num>
  <w:num w:numId="17">
    <w:abstractNumId w:val="0"/>
  </w:num>
  <w:num w:numId="18">
    <w:abstractNumId w:val="28"/>
  </w:num>
  <w:num w:numId="19">
    <w:abstractNumId w:val="12"/>
  </w:num>
  <w:num w:numId="20">
    <w:abstractNumId w:val="14"/>
  </w:num>
  <w:num w:numId="21">
    <w:abstractNumId w:val="5"/>
  </w:num>
  <w:num w:numId="22">
    <w:abstractNumId w:val="9"/>
  </w:num>
  <w:num w:numId="23">
    <w:abstractNumId w:val="21"/>
  </w:num>
  <w:num w:numId="24">
    <w:abstractNumId w:val="19"/>
  </w:num>
  <w:num w:numId="25">
    <w:abstractNumId w:val="13"/>
  </w:num>
  <w:num w:numId="26">
    <w:abstractNumId w:val="22"/>
  </w:num>
  <w:num w:numId="27">
    <w:abstractNumId w:val="20"/>
  </w:num>
  <w:num w:numId="28">
    <w:abstractNumId w:val="23"/>
  </w:num>
  <w:num w:numId="29">
    <w:abstractNumId w:val="3"/>
  </w:num>
  <w:num w:numId="3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15"/>
    <w:rsid w:val="00003821"/>
    <w:rsid w:val="00036953"/>
    <w:rsid w:val="00040AF0"/>
    <w:rsid w:val="000424A1"/>
    <w:rsid w:val="000516B4"/>
    <w:rsid w:val="000636A7"/>
    <w:rsid w:val="000A5298"/>
    <w:rsid w:val="000B366F"/>
    <w:rsid w:val="000C60EA"/>
    <w:rsid w:val="000E5945"/>
    <w:rsid w:val="000E7395"/>
    <w:rsid w:val="000F4687"/>
    <w:rsid w:val="000F61BD"/>
    <w:rsid w:val="001133A9"/>
    <w:rsid w:val="001233F6"/>
    <w:rsid w:val="00131A1C"/>
    <w:rsid w:val="00146939"/>
    <w:rsid w:val="0017712B"/>
    <w:rsid w:val="0017766A"/>
    <w:rsid w:val="00185A60"/>
    <w:rsid w:val="00190B3A"/>
    <w:rsid w:val="001913E3"/>
    <w:rsid w:val="00192B1C"/>
    <w:rsid w:val="00193976"/>
    <w:rsid w:val="00195215"/>
    <w:rsid w:val="001B2EE7"/>
    <w:rsid w:val="001B78FA"/>
    <w:rsid w:val="001D73CC"/>
    <w:rsid w:val="001E3C59"/>
    <w:rsid w:val="001F14D6"/>
    <w:rsid w:val="001F3A0F"/>
    <w:rsid w:val="0020446D"/>
    <w:rsid w:val="00211370"/>
    <w:rsid w:val="00247B89"/>
    <w:rsid w:val="00255E27"/>
    <w:rsid w:val="002578D7"/>
    <w:rsid w:val="00263F61"/>
    <w:rsid w:val="002D2FA5"/>
    <w:rsid w:val="002D5C1E"/>
    <w:rsid w:val="002E0E2D"/>
    <w:rsid w:val="002E38F1"/>
    <w:rsid w:val="002F581C"/>
    <w:rsid w:val="003019E2"/>
    <w:rsid w:val="00302FFA"/>
    <w:rsid w:val="00342EF4"/>
    <w:rsid w:val="00350207"/>
    <w:rsid w:val="00356F01"/>
    <w:rsid w:val="00377E1B"/>
    <w:rsid w:val="003A1E38"/>
    <w:rsid w:val="003A3056"/>
    <w:rsid w:val="003A7C54"/>
    <w:rsid w:val="003B5F2F"/>
    <w:rsid w:val="003C1C99"/>
    <w:rsid w:val="003C4256"/>
    <w:rsid w:val="003D7C41"/>
    <w:rsid w:val="003E11B0"/>
    <w:rsid w:val="003F1B15"/>
    <w:rsid w:val="003F2AAD"/>
    <w:rsid w:val="00404739"/>
    <w:rsid w:val="00406219"/>
    <w:rsid w:val="0046107C"/>
    <w:rsid w:val="00477B28"/>
    <w:rsid w:val="004A0215"/>
    <w:rsid w:val="004B1BB4"/>
    <w:rsid w:val="004D109F"/>
    <w:rsid w:val="004D4E40"/>
    <w:rsid w:val="004E4ACE"/>
    <w:rsid w:val="005105CE"/>
    <w:rsid w:val="005114DB"/>
    <w:rsid w:val="005246BB"/>
    <w:rsid w:val="005317CF"/>
    <w:rsid w:val="00554399"/>
    <w:rsid w:val="00554B69"/>
    <w:rsid w:val="00557035"/>
    <w:rsid w:val="00576E9C"/>
    <w:rsid w:val="00580A77"/>
    <w:rsid w:val="00582F5A"/>
    <w:rsid w:val="005836E7"/>
    <w:rsid w:val="00583A89"/>
    <w:rsid w:val="005A2E39"/>
    <w:rsid w:val="005B2933"/>
    <w:rsid w:val="005F3C8D"/>
    <w:rsid w:val="005F4861"/>
    <w:rsid w:val="0060026A"/>
    <w:rsid w:val="006030EA"/>
    <w:rsid w:val="006032A5"/>
    <w:rsid w:val="0061213C"/>
    <w:rsid w:val="006418F0"/>
    <w:rsid w:val="0064327B"/>
    <w:rsid w:val="00650520"/>
    <w:rsid w:val="00663590"/>
    <w:rsid w:val="00672B88"/>
    <w:rsid w:val="00674D1A"/>
    <w:rsid w:val="006C77AF"/>
    <w:rsid w:val="006E0D25"/>
    <w:rsid w:val="006F4A33"/>
    <w:rsid w:val="00731819"/>
    <w:rsid w:val="00735959"/>
    <w:rsid w:val="00760E3F"/>
    <w:rsid w:val="0076203F"/>
    <w:rsid w:val="00765F52"/>
    <w:rsid w:val="007701B2"/>
    <w:rsid w:val="00770660"/>
    <w:rsid w:val="007747C8"/>
    <w:rsid w:val="00796AF4"/>
    <w:rsid w:val="007A029F"/>
    <w:rsid w:val="007A34A1"/>
    <w:rsid w:val="007A3D83"/>
    <w:rsid w:val="007A632C"/>
    <w:rsid w:val="007B4395"/>
    <w:rsid w:val="007E7562"/>
    <w:rsid w:val="008031E7"/>
    <w:rsid w:val="00832F6E"/>
    <w:rsid w:val="0085744E"/>
    <w:rsid w:val="00883E41"/>
    <w:rsid w:val="008A45C6"/>
    <w:rsid w:val="008D41A8"/>
    <w:rsid w:val="008D7B6A"/>
    <w:rsid w:val="008F00AD"/>
    <w:rsid w:val="008F6FED"/>
    <w:rsid w:val="00903709"/>
    <w:rsid w:val="00916337"/>
    <w:rsid w:val="00917567"/>
    <w:rsid w:val="00920A06"/>
    <w:rsid w:val="00935B89"/>
    <w:rsid w:val="00936412"/>
    <w:rsid w:val="00945371"/>
    <w:rsid w:val="0095374D"/>
    <w:rsid w:val="00963434"/>
    <w:rsid w:val="00982083"/>
    <w:rsid w:val="009B0C93"/>
    <w:rsid w:val="009D1885"/>
    <w:rsid w:val="009D214F"/>
    <w:rsid w:val="009E691A"/>
    <w:rsid w:val="009E7DD5"/>
    <w:rsid w:val="009F1B5A"/>
    <w:rsid w:val="009F5F7A"/>
    <w:rsid w:val="009F6DC1"/>
    <w:rsid w:val="00A10817"/>
    <w:rsid w:val="00A33EA0"/>
    <w:rsid w:val="00A36545"/>
    <w:rsid w:val="00A51D78"/>
    <w:rsid w:val="00A528CB"/>
    <w:rsid w:val="00A56297"/>
    <w:rsid w:val="00A70CBF"/>
    <w:rsid w:val="00AD5AD7"/>
    <w:rsid w:val="00AF41E4"/>
    <w:rsid w:val="00B03A23"/>
    <w:rsid w:val="00B16F88"/>
    <w:rsid w:val="00B21FA0"/>
    <w:rsid w:val="00B25B2D"/>
    <w:rsid w:val="00B2712D"/>
    <w:rsid w:val="00B278F0"/>
    <w:rsid w:val="00B27FB7"/>
    <w:rsid w:val="00B31D61"/>
    <w:rsid w:val="00B411B6"/>
    <w:rsid w:val="00B527DA"/>
    <w:rsid w:val="00B57677"/>
    <w:rsid w:val="00B66881"/>
    <w:rsid w:val="00B77AF0"/>
    <w:rsid w:val="00BA7D26"/>
    <w:rsid w:val="00BC2D1F"/>
    <w:rsid w:val="00BD19A8"/>
    <w:rsid w:val="00BD4880"/>
    <w:rsid w:val="00BE4112"/>
    <w:rsid w:val="00C13CCD"/>
    <w:rsid w:val="00C152C3"/>
    <w:rsid w:val="00C179BC"/>
    <w:rsid w:val="00C51122"/>
    <w:rsid w:val="00C77A74"/>
    <w:rsid w:val="00C84997"/>
    <w:rsid w:val="00C930BE"/>
    <w:rsid w:val="00C9415F"/>
    <w:rsid w:val="00CA021D"/>
    <w:rsid w:val="00CA53C6"/>
    <w:rsid w:val="00CE15EC"/>
    <w:rsid w:val="00D115C2"/>
    <w:rsid w:val="00D146C0"/>
    <w:rsid w:val="00D24C21"/>
    <w:rsid w:val="00D26C84"/>
    <w:rsid w:val="00D364F7"/>
    <w:rsid w:val="00D51BC1"/>
    <w:rsid w:val="00D61DCC"/>
    <w:rsid w:val="00D81504"/>
    <w:rsid w:val="00D97C95"/>
    <w:rsid w:val="00DA2B55"/>
    <w:rsid w:val="00DA3710"/>
    <w:rsid w:val="00DA4CFF"/>
    <w:rsid w:val="00DD3BEC"/>
    <w:rsid w:val="00DE0EB6"/>
    <w:rsid w:val="00DF7E59"/>
    <w:rsid w:val="00E03BDD"/>
    <w:rsid w:val="00E055F3"/>
    <w:rsid w:val="00E247BC"/>
    <w:rsid w:val="00E26EDB"/>
    <w:rsid w:val="00E41A8C"/>
    <w:rsid w:val="00E7731E"/>
    <w:rsid w:val="00EA4499"/>
    <w:rsid w:val="00EA520E"/>
    <w:rsid w:val="00EB49CF"/>
    <w:rsid w:val="00EC210A"/>
    <w:rsid w:val="00EC4383"/>
    <w:rsid w:val="00EF3DB4"/>
    <w:rsid w:val="00F02456"/>
    <w:rsid w:val="00F026AD"/>
    <w:rsid w:val="00F04A6C"/>
    <w:rsid w:val="00F05F64"/>
    <w:rsid w:val="00F11E8C"/>
    <w:rsid w:val="00F16C8B"/>
    <w:rsid w:val="00F35C81"/>
    <w:rsid w:val="00F37767"/>
    <w:rsid w:val="00F452DC"/>
    <w:rsid w:val="00F474B1"/>
    <w:rsid w:val="00F5551A"/>
    <w:rsid w:val="00F70EEC"/>
    <w:rsid w:val="00FA667A"/>
    <w:rsid w:val="00FB585C"/>
    <w:rsid w:val="04F8E511"/>
    <w:rsid w:val="07ED9E61"/>
    <w:rsid w:val="0B083744"/>
    <w:rsid w:val="0DFFA674"/>
    <w:rsid w:val="10BCCEC2"/>
    <w:rsid w:val="23E9D2B8"/>
    <w:rsid w:val="34B789AF"/>
    <w:rsid w:val="4746655E"/>
    <w:rsid w:val="4894881F"/>
    <w:rsid w:val="4A3E28EC"/>
    <w:rsid w:val="4F6DC1A2"/>
    <w:rsid w:val="60D3BC57"/>
    <w:rsid w:val="7A04D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7A0A"/>
  <w15:chartTrackingRefBased/>
  <w15:docId w15:val="{F638C913-27F8-4DB2-B2E1-F0BEF920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15F"/>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C9415F"/>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87">
      <w:bodyDiv w:val="1"/>
      <w:marLeft w:val="0"/>
      <w:marRight w:val="0"/>
      <w:marTop w:val="0"/>
      <w:marBottom w:val="0"/>
      <w:divBdr>
        <w:top w:val="none" w:sz="0" w:space="0" w:color="auto"/>
        <w:left w:val="none" w:sz="0" w:space="0" w:color="auto"/>
        <w:bottom w:val="none" w:sz="0" w:space="0" w:color="auto"/>
        <w:right w:val="none" w:sz="0" w:space="0" w:color="auto"/>
      </w:divBdr>
    </w:div>
    <w:div w:id="467553686">
      <w:bodyDiv w:val="1"/>
      <w:marLeft w:val="0"/>
      <w:marRight w:val="0"/>
      <w:marTop w:val="0"/>
      <w:marBottom w:val="0"/>
      <w:divBdr>
        <w:top w:val="none" w:sz="0" w:space="0" w:color="auto"/>
        <w:left w:val="none" w:sz="0" w:space="0" w:color="auto"/>
        <w:bottom w:val="none" w:sz="0" w:space="0" w:color="auto"/>
        <w:right w:val="none" w:sz="0" w:space="0" w:color="auto"/>
      </w:divBdr>
    </w:div>
    <w:div w:id="514617188">
      <w:bodyDiv w:val="1"/>
      <w:marLeft w:val="0"/>
      <w:marRight w:val="0"/>
      <w:marTop w:val="0"/>
      <w:marBottom w:val="0"/>
      <w:divBdr>
        <w:top w:val="none" w:sz="0" w:space="0" w:color="auto"/>
        <w:left w:val="none" w:sz="0" w:space="0" w:color="auto"/>
        <w:bottom w:val="none" w:sz="0" w:space="0" w:color="auto"/>
        <w:right w:val="none" w:sz="0" w:space="0" w:color="auto"/>
      </w:divBdr>
    </w:div>
    <w:div w:id="858658694">
      <w:bodyDiv w:val="1"/>
      <w:marLeft w:val="0"/>
      <w:marRight w:val="0"/>
      <w:marTop w:val="0"/>
      <w:marBottom w:val="0"/>
      <w:divBdr>
        <w:top w:val="none" w:sz="0" w:space="0" w:color="auto"/>
        <w:left w:val="none" w:sz="0" w:space="0" w:color="auto"/>
        <w:bottom w:val="none" w:sz="0" w:space="0" w:color="auto"/>
        <w:right w:val="none" w:sz="0" w:space="0" w:color="auto"/>
      </w:divBdr>
    </w:div>
    <w:div w:id="1341393385">
      <w:bodyDiv w:val="1"/>
      <w:marLeft w:val="0"/>
      <w:marRight w:val="0"/>
      <w:marTop w:val="0"/>
      <w:marBottom w:val="0"/>
      <w:divBdr>
        <w:top w:val="none" w:sz="0" w:space="0" w:color="auto"/>
        <w:left w:val="none" w:sz="0" w:space="0" w:color="auto"/>
        <w:bottom w:val="none" w:sz="0" w:space="0" w:color="auto"/>
        <w:right w:val="none" w:sz="0" w:space="0" w:color="auto"/>
      </w:divBdr>
    </w:div>
    <w:div w:id="1820420159">
      <w:bodyDiv w:val="1"/>
      <w:marLeft w:val="0"/>
      <w:marRight w:val="0"/>
      <w:marTop w:val="0"/>
      <w:marBottom w:val="0"/>
      <w:divBdr>
        <w:top w:val="none" w:sz="0" w:space="0" w:color="auto"/>
        <w:left w:val="none" w:sz="0" w:space="0" w:color="auto"/>
        <w:bottom w:val="none" w:sz="0" w:space="0" w:color="auto"/>
        <w:right w:val="none" w:sz="0" w:space="0" w:color="auto"/>
      </w:divBdr>
    </w:div>
    <w:div w:id="1962299990">
      <w:bodyDiv w:val="1"/>
      <w:marLeft w:val="0"/>
      <w:marRight w:val="0"/>
      <w:marTop w:val="0"/>
      <w:marBottom w:val="0"/>
      <w:divBdr>
        <w:top w:val="none" w:sz="0" w:space="0" w:color="auto"/>
        <w:left w:val="none" w:sz="0" w:space="0" w:color="auto"/>
        <w:bottom w:val="none" w:sz="0" w:space="0" w:color="auto"/>
        <w:right w:val="none" w:sz="0" w:space="0" w:color="auto"/>
      </w:divBdr>
    </w:div>
    <w:div w:id="2096706714">
      <w:bodyDiv w:val="1"/>
      <w:marLeft w:val="0"/>
      <w:marRight w:val="0"/>
      <w:marTop w:val="0"/>
      <w:marBottom w:val="0"/>
      <w:divBdr>
        <w:top w:val="none" w:sz="0" w:space="0" w:color="auto"/>
        <w:left w:val="none" w:sz="0" w:space="0" w:color="auto"/>
        <w:bottom w:val="none" w:sz="0" w:space="0" w:color="auto"/>
        <w:right w:val="none" w:sz="0" w:space="0" w:color="auto"/>
      </w:divBdr>
    </w:div>
    <w:div w:id="21305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4.xml><?xml version="1.0" encoding="utf-8"?>
<ds:datastoreItem xmlns:ds="http://schemas.openxmlformats.org/officeDocument/2006/customXml" ds:itemID="{C279F141-AFA9-4F49-93D2-3BFB5492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445</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133</cp:revision>
  <dcterms:created xsi:type="dcterms:W3CDTF">2022-12-15T02:15:00Z</dcterms:created>
  <dcterms:modified xsi:type="dcterms:W3CDTF">2023-04-26T18:23:00Z</dcterms:modified>
</cp:coreProperties>
</file>