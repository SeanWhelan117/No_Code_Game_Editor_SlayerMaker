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0F09837C" w:rsidR="00747921" w:rsidRPr="00E41A8C" w:rsidRDefault="00747921" w:rsidP="00747921">
      <w:pPr>
        <w:pStyle w:val="Title"/>
        <w:jc w:val="center"/>
        <w:rPr>
          <w:sz w:val="32"/>
          <w:szCs w:val="32"/>
        </w:rPr>
      </w:pPr>
      <w:r w:rsidRPr="00E41A8C">
        <w:rPr>
          <w:sz w:val="32"/>
          <w:szCs w:val="32"/>
        </w:rPr>
        <w:t>[</w:t>
      </w:r>
      <w:r>
        <w:rPr>
          <w:sz w:val="32"/>
          <w:szCs w:val="32"/>
        </w:rPr>
        <w:t>Seán Whelan</w:t>
      </w:r>
      <w:r w:rsidRPr="00E41A8C">
        <w:rPr>
          <w:sz w:val="32"/>
          <w:szCs w:val="32"/>
        </w:rPr>
        <w:t>]</w:t>
      </w:r>
    </w:p>
    <w:p w14:paraId="6603D9AA" w14:textId="6EC729C0" w:rsidR="00747921" w:rsidRPr="00E41A8C" w:rsidRDefault="00747921" w:rsidP="00747921">
      <w:pPr>
        <w:pStyle w:val="Title"/>
        <w:jc w:val="center"/>
        <w:rPr>
          <w:sz w:val="32"/>
          <w:szCs w:val="32"/>
        </w:rPr>
      </w:pPr>
      <w:r w:rsidRPr="00E41A8C">
        <w:rPr>
          <w:sz w:val="32"/>
          <w:szCs w:val="32"/>
        </w:rPr>
        <w:t>[</w:t>
      </w:r>
      <w:r>
        <w:rPr>
          <w:sz w:val="32"/>
          <w:szCs w:val="32"/>
        </w:rPr>
        <w:t>C00250016</w:t>
      </w:r>
      <w:r w:rsidRPr="00E41A8C">
        <w:rPr>
          <w:sz w:val="32"/>
          <w:szCs w:val="32"/>
        </w:rPr>
        <w:t>]</w:t>
      </w:r>
    </w:p>
    <w:p w14:paraId="193E7F0F" w14:textId="77777777" w:rsidR="002D2FA5" w:rsidRPr="00F474B1" w:rsidRDefault="002D2FA5" w:rsidP="00255E27">
      <w:pPr>
        <w:pStyle w:val="ReportGuidelines"/>
        <w:jc w:val="center"/>
        <w:rPr>
          <w:szCs w:val="24"/>
        </w:rPr>
      </w:pPr>
    </w:p>
    <w:p w14:paraId="42F81306" w14:textId="4B1CCE6C" w:rsidR="00747921" w:rsidRPr="003D7C41" w:rsidRDefault="00747921" w:rsidP="00747921">
      <w:pPr>
        <w:pStyle w:val="Title"/>
        <w:jc w:val="center"/>
      </w:pPr>
      <w:r w:rsidRPr="00E41A8C">
        <w:rPr>
          <w:sz w:val="32"/>
          <w:szCs w:val="32"/>
        </w:rPr>
        <w:t>[</w:t>
      </w:r>
      <w:r w:rsidR="002E0AD4">
        <w:rPr>
          <w:sz w:val="32"/>
          <w:szCs w:val="32"/>
        </w:rPr>
        <w:t>26-04-2023</w:t>
      </w:r>
      <w:r w:rsidRPr="00E41A8C">
        <w:rPr>
          <w:sz w:val="32"/>
          <w:szCs w:val="32"/>
        </w:rPr>
        <w:t>]</w:t>
      </w:r>
    </w:p>
    <w:p w14:paraId="0D9D26DD" w14:textId="77777777" w:rsidR="002D2FA5" w:rsidRDefault="002D2FA5" w:rsidP="00E247BC">
      <w:pPr>
        <w:pStyle w:val="Title"/>
        <w:jc w:val="center"/>
        <w:rPr>
          <w:sz w:val="32"/>
          <w:szCs w:val="32"/>
        </w:rPr>
      </w:pPr>
    </w:p>
    <w:p w14:paraId="61541656" w14:textId="77777777" w:rsidR="00F452DC" w:rsidRDefault="00F452DC" w:rsidP="00B16F88">
      <w:pPr>
        <w:pStyle w:val="Heading1"/>
        <w:rPr>
          <w:lang w:val="ga-IE"/>
        </w:rPr>
      </w:pPr>
    </w:p>
    <w:p w14:paraId="71E9CF75" w14:textId="77777777" w:rsidR="00F452DC" w:rsidRDefault="00F452DC" w:rsidP="00B16F88">
      <w:pPr>
        <w:pStyle w:val="Heading1"/>
        <w:rPr>
          <w:lang w:val="ga-IE"/>
        </w:rPr>
      </w:pPr>
    </w:p>
    <w:p w14:paraId="31C8C320" w14:textId="77777777" w:rsidR="00F452DC" w:rsidRDefault="00F452DC" w:rsidP="00B16F88">
      <w:pPr>
        <w:pStyle w:val="Heading1"/>
        <w:rPr>
          <w:lang w:val="ga-IE"/>
        </w:rPr>
      </w:pPr>
    </w:p>
    <w:p w14:paraId="7DF273C5" w14:textId="77777777" w:rsidR="00F452DC" w:rsidRDefault="00F452DC" w:rsidP="00B16F88">
      <w:pPr>
        <w:pStyle w:val="Heading1"/>
        <w:rPr>
          <w:lang w:val="ga-IE"/>
        </w:rPr>
      </w:pPr>
    </w:p>
    <w:p w14:paraId="595041E7" w14:textId="77777777" w:rsidR="00F452DC" w:rsidRDefault="00F452DC" w:rsidP="00B16F88">
      <w:pPr>
        <w:pStyle w:val="Heading1"/>
        <w:rPr>
          <w:lang w:val="ga-IE"/>
        </w:rPr>
      </w:pPr>
    </w:p>
    <w:p w14:paraId="19F9294B" w14:textId="49DA5210" w:rsidR="00CC59D8" w:rsidRDefault="00CC59D8" w:rsidP="00B16F88">
      <w:pPr>
        <w:pStyle w:val="Heading1"/>
        <w:rPr>
          <w:lang w:val="ga-IE"/>
        </w:rPr>
      </w:pPr>
    </w:p>
    <w:p w14:paraId="099C95EE" w14:textId="5730829B" w:rsidR="00CC59D8" w:rsidRDefault="00CC59D8" w:rsidP="00CC59D8">
      <w:pPr>
        <w:rPr>
          <w:lang w:val="ga-IE"/>
        </w:rPr>
      </w:pPr>
    </w:p>
    <w:p w14:paraId="7B0F6885" w14:textId="1929ABF5" w:rsidR="00CC59D8" w:rsidRDefault="00CC59D8" w:rsidP="00CC59D8">
      <w:pPr>
        <w:rPr>
          <w:lang w:val="ga-IE"/>
        </w:rPr>
      </w:pPr>
    </w:p>
    <w:p w14:paraId="6EB6905F" w14:textId="6CCD7974" w:rsidR="00CC59D8" w:rsidRDefault="00CC59D8" w:rsidP="00CC59D8">
      <w:pPr>
        <w:rPr>
          <w:lang w:val="ga-IE"/>
        </w:rPr>
      </w:pPr>
    </w:p>
    <w:p w14:paraId="21B95B8B" w14:textId="77777777" w:rsidR="00CC59D8" w:rsidRPr="00CC59D8" w:rsidRDefault="00CC59D8" w:rsidP="00CC59D8">
      <w:pPr>
        <w:rPr>
          <w:lang w:val="ga-IE"/>
        </w:rPr>
      </w:pPr>
      <w:bookmarkStart w:id="0" w:name="_GoBack"/>
      <w:bookmarkEnd w:id="0"/>
    </w:p>
    <w:p w14:paraId="73D338AA" w14:textId="77777777" w:rsidR="00CC59D8" w:rsidRDefault="00CC59D8" w:rsidP="00B16F88">
      <w:pPr>
        <w:pStyle w:val="Heading1"/>
      </w:pPr>
    </w:p>
    <w:p w14:paraId="3B516450" w14:textId="77777777" w:rsidR="00CC59D8" w:rsidRDefault="00CC59D8" w:rsidP="00CC59D8">
      <w:pPr>
        <w:pStyle w:val="Title"/>
        <w:jc w:val="center"/>
        <w:rPr>
          <w:b/>
          <w:sz w:val="48"/>
          <w:szCs w:val="48"/>
          <w:lang w:val="en-US"/>
        </w:rPr>
      </w:pPr>
      <w:r>
        <w:rPr>
          <w:b/>
          <w:sz w:val="48"/>
          <w:szCs w:val="48"/>
          <w:lang w:val="en-US"/>
        </w:rPr>
        <w:t>DECLARATION</w:t>
      </w:r>
    </w:p>
    <w:p w14:paraId="3C823518" w14:textId="77777777" w:rsidR="00CC59D8" w:rsidRDefault="00CC59D8" w:rsidP="00CC59D8">
      <w:pPr>
        <w:rPr>
          <w:lang w:val="en-US"/>
        </w:rPr>
      </w:pPr>
      <w:r>
        <w:rPr>
          <w:rFonts w:ascii="Tahoma" w:hAnsi="Tahoma" w:cs="Tahoma"/>
          <w:lang w:val="en-US"/>
        </w:rPr>
        <w:t>﻿</w:t>
      </w:r>
    </w:p>
    <w:p w14:paraId="6A3BA000" w14:textId="42838035" w:rsidR="00CC59D8" w:rsidRDefault="00CC59D8" w:rsidP="00CC59D8">
      <w:pPr>
        <w:rPr>
          <w:lang w:val="en-US"/>
        </w:rPr>
      </w:pPr>
      <w:r>
        <w:rPr>
          <w:noProof/>
        </w:rPr>
        <mc:AlternateContent>
          <mc:Choice Requires="wps">
            <w:drawing>
              <wp:anchor distT="45720" distB="45720" distL="114300" distR="114300" simplePos="0" relativeHeight="251658240" behindDoc="0" locked="0" layoutInCell="1" allowOverlap="1" wp14:anchorId="4CB79047" wp14:editId="23E27A88">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9047" id="_x0000_t202" coordsize="21600,21600" o:spt="202" path="m,l,21600r21600,l21600,xe">
                <v:stroke joinstyle="miter"/>
                <v:path gradientshapeok="t" o:connecttype="rect"/>
              </v:shapetype>
              <v:shape id="Text Box 217" o:spid="_x0000_s1026" type="#_x0000_t202" style="position:absolute;margin-left:18.75pt;margin-top:.4pt;width:373.1pt;height:35.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">
                <v:textbox>
                  <w:txbxContent>
                    <w:p w14:paraId="3926E157" w14:textId="77777777" w:rsidR="00CC59D8" w:rsidRDefault="00CC59D8" w:rsidP="00CC59D8">
                      <w:pPr>
                        <w:jc w:val="center"/>
                        <w:rPr>
                          <w:b/>
                          <w:lang w:val="en-US"/>
                        </w:rPr>
                      </w:pPr>
                      <w:r>
                        <w:rPr>
                          <w:b/>
                          <w:lang w:val="en-US"/>
                        </w:rPr>
                        <w:t>Work submitted for assessment which does not include this declaration will not be assessed.</w:t>
                      </w:r>
                    </w:p>
                  </w:txbxContent>
                </v:textbox>
                <w10:wrap type="square"/>
              </v:shape>
            </w:pict>
          </mc:Fallback>
        </mc:AlternateContent>
      </w:r>
    </w:p>
    <w:p w14:paraId="0C760861" w14:textId="77777777" w:rsidR="00CC59D8" w:rsidRDefault="00CC59D8" w:rsidP="00CC59D8">
      <w:pPr>
        <w:rPr>
          <w:lang w:val="en-US"/>
        </w:rPr>
      </w:pPr>
    </w:p>
    <w:p w14:paraId="272C25B1" w14:textId="77777777" w:rsidR="00CC59D8" w:rsidRDefault="00CC59D8" w:rsidP="00CC59D8">
      <w:pPr>
        <w:rPr>
          <w:lang w:val="en-US"/>
        </w:rPr>
      </w:pPr>
    </w:p>
    <w:p w14:paraId="63AEB078" w14:textId="77777777" w:rsidR="00CC59D8" w:rsidRDefault="00CC59D8" w:rsidP="00CC59D8">
      <w:pPr>
        <w:rPr>
          <w:lang w:val="en-US"/>
        </w:rPr>
      </w:pPr>
    </w:p>
    <w:p w14:paraId="3FB4DC23" w14:textId="77777777" w:rsidR="00CC59D8" w:rsidRDefault="00CC59D8" w:rsidP="00CC59D8">
      <w:pPr>
        <w:pStyle w:val="ListParagraph"/>
        <w:numPr>
          <w:ilvl w:val="0"/>
          <w:numId w:val="15"/>
        </w:numPr>
        <w:spacing w:line="256" w:lineRule="auto"/>
        <w:rPr>
          <w:lang w:val="en-US"/>
        </w:rPr>
      </w:pPr>
      <w:r>
        <w:rPr>
          <w:lang w:val="en-US"/>
        </w:rPr>
        <w:t>I declare that all material in this submission e.g. thesis/essay/project/assignment is entirely my/our own work except where duly acknowledged.</w:t>
      </w:r>
    </w:p>
    <w:p w14:paraId="186DFDD0" w14:textId="77777777" w:rsidR="00CC59D8" w:rsidRDefault="00CC59D8" w:rsidP="00CC59D8">
      <w:pPr>
        <w:pStyle w:val="ListParagraph"/>
        <w:numPr>
          <w:ilvl w:val="0"/>
          <w:numId w:val="15"/>
        </w:numPr>
        <w:spacing w:line="256" w:lineRule="auto"/>
        <w:rPr>
          <w:lang w:val="en-US"/>
        </w:rPr>
      </w:pPr>
      <w:r>
        <w:rPr>
          <w:lang w:val="en-US"/>
        </w:rPr>
        <w:t>I have cited the sources of all quotations, paraphrases, summaries of information, tables, diagrams or other material; including software and other electronic media in which intellectual property rights may reside.</w:t>
      </w:r>
    </w:p>
    <w:p w14:paraId="4EAED8E6" w14:textId="77777777" w:rsidR="00CC59D8" w:rsidRDefault="00CC59D8" w:rsidP="00CC59D8">
      <w:pPr>
        <w:pStyle w:val="ListParagraph"/>
        <w:numPr>
          <w:ilvl w:val="0"/>
          <w:numId w:val="15"/>
        </w:numPr>
        <w:spacing w:line="256" w:lineRule="auto"/>
        <w:rPr>
          <w:lang w:val="en-US"/>
        </w:rPr>
      </w:pPr>
      <w:r>
        <w:rPr>
          <w:lang w:val="en-US"/>
        </w:rPr>
        <w:t>I have provided a complete bibliography of all works and sources used in the preparation of this submission.</w:t>
      </w:r>
    </w:p>
    <w:p w14:paraId="24C3BC35" w14:textId="77777777" w:rsidR="00CC59D8" w:rsidRDefault="00CC59D8" w:rsidP="00CC59D8">
      <w:pPr>
        <w:pStyle w:val="ListParagraph"/>
        <w:numPr>
          <w:ilvl w:val="0"/>
          <w:numId w:val="15"/>
        </w:numPr>
        <w:spacing w:line="256" w:lineRule="auto"/>
        <w:rPr>
          <w:lang w:val="en-US"/>
        </w:rPr>
      </w:pPr>
      <w:r>
        <w:rPr>
          <w:lang w:val="en-US"/>
        </w:rPr>
        <w:t>I understand that failure to comply with the Institute's regulations governing plagiarism constitutes a serious offence.</w:t>
      </w:r>
    </w:p>
    <w:p w14:paraId="04181021" w14:textId="77777777" w:rsidR="00CC59D8" w:rsidRDefault="00CC59D8" w:rsidP="00CC59D8">
      <w:pPr>
        <w:pStyle w:val="ListParagraph"/>
        <w:rPr>
          <w:lang w:val="en-US"/>
        </w:rPr>
      </w:pPr>
    </w:p>
    <w:p w14:paraId="2A2F716B" w14:textId="77777777" w:rsidR="00CC59D8" w:rsidRDefault="00CC59D8" w:rsidP="00CC59D8">
      <w:pPr>
        <w:rPr>
          <w:lang w:val="en-US"/>
        </w:rPr>
      </w:pPr>
      <w:r>
        <w:rPr>
          <w:lang w:val="en-US"/>
        </w:rPr>
        <w:t>Student Name: (Printed) SEÁN WHELAN</w:t>
      </w:r>
    </w:p>
    <w:p w14:paraId="791EEEE2" w14:textId="77777777" w:rsidR="00CC59D8" w:rsidRDefault="00CC59D8" w:rsidP="00CC59D8">
      <w:pPr>
        <w:rPr>
          <w:lang w:val="en-US"/>
        </w:rPr>
      </w:pPr>
      <w:r>
        <w:rPr>
          <w:lang w:val="en-US"/>
        </w:rPr>
        <w:t xml:space="preserve">Student Number(s): </w:t>
      </w:r>
      <w:r>
        <w:rPr>
          <w:lang w:val="en-US"/>
        </w:rPr>
        <w:tab/>
        <w:t>C00250016</w:t>
      </w:r>
    </w:p>
    <w:p w14:paraId="32BF4C36" w14:textId="77777777" w:rsidR="00CC59D8" w:rsidRDefault="00CC59D8" w:rsidP="00CC59D8">
      <w:pPr>
        <w:rPr>
          <w:lang w:val="en-US"/>
        </w:rPr>
      </w:pPr>
      <w:r>
        <w:rPr>
          <w:lang w:val="en-US"/>
        </w:rPr>
        <w:t xml:space="preserve">Signature(s): </w:t>
      </w:r>
      <w:r>
        <w:rPr>
          <w:lang w:val="en-US"/>
        </w:rPr>
        <w:tab/>
      </w:r>
      <w:r>
        <w:rPr>
          <w:lang w:val="en-US"/>
        </w:rPr>
        <w:tab/>
        <w:t>Seán Whelan</w:t>
      </w:r>
    </w:p>
    <w:p w14:paraId="6FDB940C" w14:textId="77777777" w:rsidR="00CC59D8" w:rsidRDefault="00CC59D8" w:rsidP="00CC59D8">
      <w:pPr>
        <w:rPr>
          <w:lang w:val="en-US"/>
        </w:rPr>
      </w:pPr>
      <w:r>
        <w:rPr>
          <w:lang w:val="en-US"/>
        </w:rPr>
        <w:t>Date:</w:t>
      </w:r>
      <w:r>
        <w:rPr>
          <w:lang w:val="en-US"/>
        </w:rPr>
        <w:tab/>
      </w:r>
      <w:r>
        <w:rPr>
          <w:lang w:val="en-US"/>
        </w:rPr>
        <w:tab/>
      </w:r>
      <w:r>
        <w:rPr>
          <w:lang w:val="en-US"/>
        </w:rPr>
        <w:tab/>
        <w:t xml:space="preserve"> 26 April 2023</w:t>
      </w:r>
    </w:p>
    <w:p w14:paraId="55CB87CB" w14:textId="77777777" w:rsidR="00CC59D8" w:rsidRDefault="00CC59D8" w:rsidP="00CC59D8">
      <w:pPr>
        <w:rPr>
          <w:lang w:val="en-US"/>
        </w:rPr>
      </w:pPr>
    </w:p>
    <w:p w14:paraId="7C256543" w14:textId="77777777" w:rsidR="00CC59D8" w:rsidRDefault="00CC59D8" w:rsidP="00CC59D8">
      <w:pPr>
        <w:rPr>
          <w:lang w:val="en-US"/>
        </w:rPr>
      </w:pPr>
      <w:r>
        <w:rPr>
          <w:lang w:val="en-US"/>
        </w:rPr>
        <w:t>--------------------------------------------------------------------------------------------------------</w:t>
      </w:r>
    </w:p>
    <w:p w14:paraId="1FDC5079" w14:textId="06B1F366" w:rsidR="00916337" w:rsidRPr="00F474B1" w:rsidRDefault="00255E27" w:rsidP="00B16F88">
      <w:pPr>
        <w:pStyle w:val="Heading1"/>
      </w:pPr>
      <w:r w:rsidRPr="00F474B1">
        <w:br w:type="page"/>
      </w:r>
    </w:p>
    <w:p w14:paraId="13944A8E" w14:textId="77777777" w:rsidR="002E0AD4" w:rsidRPr="000E2322" w:rsidRDefault="002E0AD4" w:rsidP="002E0AD4">
      <w:pPr>
        <w:pStyle w:val="Heading1"/>
        <w:rPr>
          <w:sz w:val="32"/>
          <w:szCs w:val="32"/>
        </w:rPr>
      </w:pPr>
      <w:r w:rsidRPr="000E2322">
        <w:rPr>
          <w:sz w:val="32"/>
          <w:szCs w:val="32"/>
        </w:rPr>
        <w:lastRenderedPageBreak/>
        <w:t>Contents</w:t>
      </w:r>
    </w:p>
    <w:p w14:paraId="3AFCDD83" w14:textId="77336DF1" w:rsidR="002E0AD4" w:rsidRPr="00F85C4C" w:rsidRDefault="00F85C4C" w:rsidP="002E0AD4">
      <w:pPr>
        <w:rPr>
          <w:b/>
          <w:lang w:val="en-US"/>
        </w:rPr>
      </w:pPr>
      <w:r w:rsidRPr="00F85C4C">
        <w:rPr>
          <w:b/>
          <w:lang w:val="en-US"/>
        </w:rPr>
        <w:t>Technical Design</w:t>
      </w:r>
    </w:p>
    <w:p w14:paraId="0B0DB363" w14:textId="5FD54209" w:rsidR="00F85C4C" w:rsidRPr="00F85C4C" w:rsidRDefault="00F85C4C" w:rsidP="002E0AD4">
      <w:pPr>
        <w:rPr>
          <w:b/>
          <w:lang w:val="en-US"/>
        </w:rPr>
      </w:pPr>
      <w:r w:rsidRPr="00F85C4C">
        <w:rPr>
          <w:b/>
          <w:lang w:val="en-US"/>
        </w:rPr>
        <w:t>Architecture</w:t>
      </w:r>
    </w:p>
    <w:p w14:paraId="135334D4" w14:textId="2008E914" w:rsidR="00F85C4C" w:rsidRDefault="00F85C4C" w:rsidP="002E0AD4">
      <w:pPr>
        <w:rPr>
          <w:lang w:val="en-US"/>
        </w:rPr>
      </w:pPr>
      <w:r>
        <w:rPr>
          <w:lang w:val="en-US"/>
        </w:rPr>
        <w:tab/>
        <w:t>Overview Diagram</w:t>
      </w:r>
    </w:p>
    <w:p w14:paraId="10E26708" w14:textId="162E9A29" w:rsidR="00F85C4C" w:rsidRDefault="00F85C4C" w:rsidP="002E0AD4">
      <w:pPr>
        <w:rPr>
          <w:b/>
          <w:lang w:val="en-US"/>
        </w:rPr>
      </w:pPr>
      <w:r w:rsidRPr="00F85C4C">
        <w:rPr>
          <w:b/>
          <w:lang w:val="en-US"/>
        </w:rPr>
        <w:t>Menu and Navigation</w:t>
      </w:r>
    </w:p>
    <w:p w14:paraId="14DCE25A" w14:textId="2F836887" w:rsidR="000E6B78" w:rsidRDefault="000E6B78" w:rsidP="002E0AD4">
      <w:pPr>
        <w:rPr>
          <w:lang w:val="en-US"/>
        </w:rPr>
      </w:pPr>
      <w:r w:rsidRPr="000E6B78">
        <w:rPr>
          <w:lang w:val="en-US"/>
        </w:rPr>
        <w:tab/>
        <w:t>Initial Menu</w:t>
      </w:r>
    </w:p>
    <w:p w14:paraId="5F4DD41D" w14:textId="3EB57922" w:rsidR="000E6B78" w:rsidRPr="000E6B78" w:rsidRDefault="000E6B78" w:rsidP="002E0AD4">
      <w:pPr>
        <w:rPr>
          <w:lang w:val="en-US"/>
        </w:rPr>
      </w:pPr>
      <w:r>
        <w:rPr>
          <w:lang w:val="en-US"/>
        </w:rPr>
        <w:tab/>
        <w:t>Path from high level design to low level changes</w:t>
      </w:r>
    </w:p>
    <w:p w14:paraId="213C5125" w14:textId="6156D655" w:rsidR="00F85C4C" w:rsidRDefault="00F85C4C" w:rsidP="002E0AD4">
      <w:pPr>
        <w:rPr>
          <w:b/>
          <w:lang w:val="en-US"/>
        </w:rPr>
      </w:pPr>
      <w:r w:rsidRPr="00F85C4C">
        <w:rPr>
          <w:b/>
          <w:lang w:val="en-US"/>
        </w:rPr>
        <w:t>Game Creation</w:t>
      </w:r>
    </w:p>
    <w:p w14:paraId="5B695FCE" w14:textId="0C724C1F" w:rsidR="00F85C4C" w:rsidRDefault="00F85C4C" w:rsidP="002E0AD4">
      <w:pPr>
        <w:rPr>
          <w:lang w:val="en-US"/>
        </w:rPr>
      </w:pPr>
      <w:r w:rsidRPr="00F85C4C">
        <w:rPr>
          <w:lang w:val="en-US"/>
        </w:rPr>
        <w:tab/>
        <w:t>Game options</w:t>
      </w:r>
    </w:p>
    <w:p w14:paraId="5D664BC8" w14:textId="4207BEB2" w:rsidR="009906A5" w:rsidRDefault="009906A5" w:rsidP="002E0AD4">
      <w:pPr>
        <w:rPr>
          <w:lang w:val="en-US"/>
        </w:rPr>
      </w:pPr>
      <w:r>
        <w:rPr>
          <w:lang w:val="en-US"/>
        </w:rPr>
        <w:tab/>
      </w:r>
      <w:r>
        <w:rPr>
          <w:lang w:val="en-US"/>
        </w:rPr>
        <w:tab/>
        <w:t>Game Size, Name and Background</w:t>
      </w:r>
    </w:p>
    <w:p w14:paraId="3E2B8F5A" w14:textId="12ABB8ED" w:rsidR="00813C3D" w:rsidRDefault="00813C3D" w:rsidP="002E0AD4">
      <w:pPr>
        <w:rPr>
          <w:lang w:val="en-US"/>
        </w:rPr>
      </w:pPr>
      <w:r>
        <w:rPr>
          <w:lang w:val="en-US"/>
        </w:rPr>
        <w:tab/>
      </w:r>
      <w:r>
        <w:rPr>
          <w:lang w:val="en-US"/>
        </w:rPr>
        <w:tab/>
        <w:t>Game Type</w:t>
      </w:r>
    </w:p>
    <w:p w14:paraId="7044C004" w14:textId="750B1606" w:rsidR="008A7B7D" w:rsidRDefault="00F85C4C" w:rsidP="002E0AD4">
      <w:pPr>
        <w:rPr>
          <w:lang w:val="en-US"/>
        </w:rPr>
      </w:pPr>
      <w:r>
        <w:rPr>
          <w:lang w:val="en-US"/>
        </w:rPr>
        <w:tab/>
        <w:t>Toolbar</w:t>
      </w:r>
    </w:p>
    <w:p w14:paraId="4558D193" w14:textId="01437ED5" w:rsidR="00AC0F31" w:rsidRDefault="00AC0F31" w:rsidP="002E0AD4">
      <w:pPr>
        <w:rPr>
          <w:lang w:val="en-US"/>
        </w:rPr>
      </w:pPr>
      <w:r>
        <w:rPr>
          <w:lang w:val="en-US"/>
        </w:rPr>
        <w:tab/>
      </w:r>
      <w:r>
        <w:rPr>
          <w:lang w:val="en-US"/>
        </w:rPr>
        <w:tab/>
        <w:t>Rubber, Brush and Fill tools</w:t>
      </w:r>
    </w:p>
    <w:p w14:paraId="097659AA" w14:textId="79B99193" w:rsidR="00676780" w:rsidRDefault="00F85C4C" w:rsidP="002E0AD4">
      <w:pPr>
        <w:rPr>
          <w:lang w:val="en-US"/>
        </w:rPr>
      </w:pPr>
      <w:r>
        <w:rPr>
          <w:lang w:val="en-US"/>
        </w:rPr>
        <w:tab/>
        <w:t>Choicebar</w:t>
      </w:r>
    </w:p>
    <w:p w14:paraId="17F25021" w14:textId="124578D5" w:rsidR="00F85C4C" w:rsidRDefault="00F85C4C" w:rsidP="00F85C4C">
      <w:pPr>
        <w:rPr>
          <w:lang w:val="en-US"/>
        </w:rPr>
      </w:pPr>
      <w:r>
        <w:rPr>
          <w:lang w:val="en-US"/>
        </w:rPr>
        <w:tab/>
        <w:t>Placement</w:t>
      </w:r>
    </w:p>
    <w:p w14:paraId="3416B16A" w14:textId="001D5118" w:rsidR="00F85C4C" w:rsidRDefault="00F85C4C" w:rsidP="00F85C4C">
      <w:pPr>
        <w:rPr>
          <w:lang w:val="en-US"/>
        </w:rPr>
      </w:pPr>
      <w:r>
        <w:rPr>
          <w:lang w:val="en-US"/>
        </w:rPr>
        <w:tab/>
        <w:t>Testing</w:t>
      </w:r>
    </w:p>
    <w:p w14:paraId="52C89990" w14:textId="527260E2" w:rsidR="00F85C4C" w:rsidRDefault="00F85C4C" w:rsidP="00F85C4C">
      <w:pPr>
        <w:rPr>
          <w:b/>
          <w:lang w:val="en-US"/>
        </w:rPr>
      </w:pPr>
      <w:r w:rsidRPr="00F85C4C">
        <w:rPr>
          <w:b/>
          <w:lang w:val="en-US"/>
        </w:rPr>
        <w:t>Storage and Saving</w:t>
      </w:r>
    </w:p>
    <w:p w14:paraId="74B80E76" w14:textId="04510228" w:rsidR="00F85C4C" w:rsidRDefault="00F85C4C" w:rsidP="000427CB">
      <w:pPr>
        <w:ind w:firstLine="720"/>
        <w:rPr>
          <w:lang w:val="en-US"/>
        </w:rPr>
      </w:pPr>
      <w:r w:rsidRPr="00F85C4C">
        <w:rPr>
          <w:lang w:val="en-US"/>
        </w:rPr>
        <w:t>Saving</w:t>
      </w:r>
      <w:r w:rsidR="000427CB">
        <w:rPr>
          <w:lang w:val="en-US"/>
        </w:rPr>
        <w:t xml:space="preserve"> Game</w:t>
      </w:r>
    </w:p>
    <w:p w14:paraId="32CC5C0C" w14:textId="5A7A0838" w:rsidR="000427CB" w:rsidRDefault="000427CB" w:rsidP="000427CB">
      <w:pPr>
        <w:ind w:firstLine="720"/>
        <w:rPr>
          <w:lang w:val="en-US"/>
        </w:rPr>
      </w:pPr>
      <w:r>
        <w:rPr>
          <w:lang w:val="en-US"/>
        </w:rPr>
        <w:t>Loading Game</w:t>
      </w:r>
    </w:p>
    <w:p w14:paraId="2058AD23" w14:textId="159AE0B4" w:rsidR="000427CB" w:rsidRDefault="000427CB" w:rsidP="000427CB">
      <w:pPr>
        <w:ind w:firstLine="720"/>
        <w:rPr>
          <w:lang w:val="en-US"/>
        </w:rPr>
      </w:pPr>
      <w:r>
        <w:rPr>
          <w:lang w:val="en-US"/>
        </w:rPr>
        <w:t>Adding Game to database</w:t>
      </w:r>
    </w:p>
    <w:p w14:paraId="71AB1D93" w14:textId="11272F0C" w:rsidR="000427CB" w:rsidRDefault="000427CB" w:rsidP="000427CB">
      <w:pPr>
        <w:ind w:firstLine="720"/>
        <w:rPr>
          <w:lang w:val="en-US"/>
        </w:rPr>
      </w:pPr>
      <w:r>
        <w:rPr>
          <w:lang w:val="en-US"/>
        </w:rPr>
        <w:t>Deleting Game</w:t>
      </w:r>
    </w:p>
    <w:p w14:paraId="31AC3E1B" w14:textId="305D1580" w:rsidR="00F85C4C" w:rsidRPr="00F85C4C" w:rsidRDefault="000427CB" w:rsidP="002E0AD4">
      <w:pPr>
        <w:rPr>
          <w:lang w:val="en-US"/>
        </w:rPr>
      </w:pPr>
      <w:r>
        <w:rPr>
          <w:lang w:val="en-US"/>
        </w:rPr>
        <w:tab/>
        <w:t>Downloading database</w:t>
      </w:r>
    </w:p>
    <w:p w14:paraId="33F2D585" w14:textId="4031F21B" w:rsidR="00773FB4" w:rsidRDefault="00F85C4C" w:rsidP="00F85C4C">
      <w:pPr>
        <w:rPr>
          <w:b/>
          <w:lang w:val="en-US"/>
        </w:rPr>
      </w:pPr>
      <w:r w:rsidRPr="00F85C4C">
        <w:rPr>
          <w:b/>
          <w:lang w:val="en-US"/>
        </w:rPr>
        <w:t>Gameplay</w:t>
      </w:r>
    </w:p>
    <w:p w14:paraId="5721DC9C" w14:textId="11624BB9" w:rsidR="00012E69" w:rsidRDefault="00012E69" w:rsidP="00012E69">
      <w:pPr>
        <w:ind w:firstLine="720"/>
        <w:rPr>
          <w:lang w:val="en-US"/>
        </w:rPr>
      </w:pPr>
      <w:r w:rsidRPr="00012E69">
        <w:rPr>
          <w:lang w:val="en-US"/>
        </w:rPr>
        <w:t>Player</w:t>
      </w:r>
    </w:p>
    <w:p w14:paraId="02FFB6ED" w14:textId="403E3B6C" w:rsidR="00012E69" w:rsidRDefault="00012E69" w:rsidP="00012E69">
      <w:pPr>
        <w:ind w:firstLine="720"/>
        <w:rPr>
          <w:lang w:val="en-US"/>
        </w:rPr>
      </w:pPr>
      <w:r>
        <w:rPr>
          <w:lang w:val="en-US"/>
        </w:rPr>
        <w:tab/>
        <w:t>HUD</w:t>
      </w:r>
    </w:p>
    <w:p w14:paraId="2E7A717B" w14:textId="3B9656E7" w:rsidR="00D57207" w:rsidRPr="00012E69" w:rsidRDefault="00D57207" w:rsidP="00012E69">
      <w:pPr>
        <w:ind w:firstLine="720"/>
        <w:rPr>
          <w:lang w:val="en-US"/>
        </w:rPr>
      </w:pPr>
      <w:r>
        <w:rPr>
          <w:lang w:val="en-US"/>
        </w:rPr>
        <w:tab/>
      </w:r>
      <w:r>
        <w:rPr>
          <w:lang w:val="en-US"/>
        </w:rPr>
        <w:tab/>
        <w:t xml:space="preserve">Clock, Dynamite Inventory, </w:t>
      </w:r>
      <w:r w:rsidR="00F84B7F">
        <w:rPr>
          <w:lang w:val="en-US"/>
        </w:rPr>
        <w:t>Health bar</w:t>
      </w:r>
    </w:p>
    <w:p w14:paraId="4D84EF79" w14:textId="39B51EA1" w:rsidR="00F85C4C" w:rsidRDefault="00F85C4C" w:rsidP="00F85C4C">
      <w:pPr>
        <w:ind w:firstLine="720"/>
        <w:rPr>
          <w:lang w:val="en-US"/>
        </w:rPr>
      </w:pPr>
      <w:r w:rsidRPr="00F85C4C">
        <w:rPr>
          <w:lang w:val="en-US"/>
        </w:rPr>
        <w:t>Powerups</w:t>
      </w:r>
    </w:p>
    <w:p w14:paraId="7464C93F" w14:textId="56ACD000" w:rsidR="00D57207" w:rsidRDefault="00D57207" w:rsidP="00F85C4C">
      <w:pPr>
        <w:ind w:firstLine="720"/>
        <w:rPr>
          <w:lang w:val="en-US"/>
        </w:rPr>
      </w:pPr>
      <w:r>
        <w:rPr>
          <w:lang w:val="en-US"/>
        </w:rPr>
        <w:tab/>
        <w:t xml:space="preserve">Nuclear Bomb, </w:t>
      </w:r>
      <w:r w:rsidR="00F84B7F">
        <w:rPr>
          <w:lang w:val="en-US"/>
        </w:rPr>
        <w:t>Invincibility</w:t>
      </w:r>
      <w:r>
        <w:rPr>
          <w:lang w:val="en-US"/>
        </w:rPr>
        <w:t>, Invisibility</w:t>
      </w:r>
    </w:p>
    <w:p w14:paraId="20C0FBCE" w14:textId="29920358" w:rsidR="00F85C4C" w:rsidRDefault="00F85C4C" w:rsidP="00F85C4C">
      <w:pPr>
        <w:ind w:firstLine="720"/>
        <w:rPr>
          <w:lang w:val="en-US"/>
        </w:rPr>
      </w:pPr>
      <w:r>
        <w:rPr>
          <w:lang w:val="en-US"/>
        </w:rPr>
        <w:t>Enemies</w:t>
      </w:r>
    </w:p>
    <w:p w14:paraId="61970FF2" w14:textId="578B025B" w:rsidR="00D57207" w:rsidRDefault="00D57207" w:rsidP="00F85C4C">
      <w:pPr>
        <w:ind w:firstLine="720"/>
        <w:rPr>
          <w:lang w:val="en-US"/>
        </w:rPr>
      </w:pPr>
      <w:r>
        <w:rPr>
          <w:lang w:val="en-US"/>
        </w:rPr>
        <w:tab/>
        <w:t>Behavior</w:t>
      </w:r>
    </w:p>
    <w:p w14:paraId="0AE645E3" w14:textId="15FA501F" w:rsidR="00D57207" w:rsidRDefault="00D57207" w:rsidP="00F85C4C">
      <w:pPr>
        <w:ind w:firstLine="720"/>
        <w:rPr>
          <w:lang w:val="en-US"/>
        </w:rPr>
      </w:pPr>
      <w:r>
        <w:rPr>
          <w:lang w:val="en-US"/>
        </w:rPr>
        <w:lastRenderedPageBreak/>
        <w:tab/>
      </w:r>
      <w:r>
        <w:rPr>
          <w:lang w:val="en-US"/>
        </w:rPr>
        <w:tab/>
        <w:t>Seek, Attack, Wander</w:t>
      </w:r>
    </w:p>
    <w:p w14:paraId="2E5AB7C0" w14:textId="3EE0684A" w:rsidR="00F85C4C" w:rsidRDefault="00F85C4C" w:rsidP="00F85C4C">
      <w:pPr>
        <w:ind w:firstLine="720"/>
        <w:rPr>
          <w:lang w:val="en-US"/>
        </w:rPr>
      </w:pPr>
      <w:r>
        <w:rPr>
          <w:lang w:val="en-US"/>
        </w:rPr>
        <w:t>Objectives</w:t>
      </w:r>
    </w:p>
    <w:p w14:paraId="420DAD1C" w14:textId="01AA25C7" w:rsidR="00D57207" w:rsidRDefault="00D57207" w:rsidP="00F85C4C">
      <w:pPr>
        <w:ind w:firstLine="720"/>
        <w:rPr>
          <w:lang w:val="en-US"/>
        </w:rPr>
      </w:pPr>
      <w:r>
        <w:rPr>
          <w:lang w:val="en-US"/>
        </w:rPr>
        <w:tab/>
        <w:t>Win case</w:t>
      </w:r>
    </w:p>
    <w:p w14:paraId="7777FBF0" w14:textId="3C11D45C" w:rsidR="00602C4F" w:rsidRDefault="00602C4F" w:rsidP="00F85C4C">
      <w:pPr>
        <w:ind w:firstLine="720"/>
        <w:rPr>
          <w:lang w:val="en-US"/>
        </w:rPr>
      </w:pPr>
      <w:r>
        <w:rPr>
          <w:lang w:val="en-US"/>
        </w:rPr>
        <w:tab/>
        <w:t>Loss Case</w:t>
      </w:r>
    </w:p>
    <w:p w14:paraId="21D489B7" w14:textId="1027C86A" w:rsidR="00F85C4C" w:rsidRDefault="00F85C4C" w:rsidP="00F85C4C">
      <w:pPr>
        <w:ind w:firstLine="720"/>
        <w:rPr>
          <w:lang w:val="en-US"/>
        </w:rPr>
      </w:pPr>
      <w:r>
        <w:rPr>
          <w:lang w:val="en-US"/>
        </w:rPr>
        <w:t>Items</w:t>
      </w:r>
    </w:p>
    <w:p w14:paraId="61403777" w14:textId="0A6D1861" w:rsidR="00835CA6" w:rsidRDefault="00835CA6" w:rsidP="00F85C4C">
      <w:pPr>
        <w:ind w:firstLine="720"/>
        <w:rPr>
          <w:lang w:val="en-US"/>
        </w:rPr>
      </w:pPr>
      <w:r>
        <w:rPr>
          <w:lang w:val="en-US"/>
        </w:rPr>
        <w:tab/>
      </w:r>
      <w:r w:rsidR="00F84B7F">
        <w:rPr>
          <w:lang w:val="en-US"/>
        </w:rPr>
        <w:t>Dynamite</w:t>
      </w:r>
    </w:p>
    <w:p w14:paraId="164CE6A1" w14:textId="253C8448" w:rsidR="00F84B7F" w:rsidRDefault="00F84B7F" w:rsidP="00F85C4C">
      <w:pPr>
        <w:ind w:firstLine="720"/>
        <w:rPr>
          <w:lang w:val="en-US"/>
        </w:rPr>
      </w:pPr>
      <w:r>
        <w:rPr>
          <w:lang w:val="en-US"/>
        </w:rPr>
        <w:tab/>
      </w:r>
      <w:r>
        <w:rPr>
          <w:lang w:val="en-US"/>
        </w:rPr>
        <w:tab/>
        <w:t>Particle System</w:t>
      </w:r>
    </w:p>
    <w:p w14:paraId="74076777" w14:textId="72091CA8" w:rsidR="000E2322" w:rsidRDefault="00B91DD8" w:rsidP="000E2322">
      <w:pPr>
        <w:ind w:firstLine="720"/>
        <w:rPr>
          <w:lang w:val="en-US"/>
        </w:rPr>
      </w:pPr>
      <w:r>
        <w:rPr>
          <w:lang w:val="en-US"/>
        </w:rPr>
        <w:tab/>
      </w:r>
      <w:r w:rsidR="00676780">
        <w:rPr>
          <w:lang w:val="en-US"/>
        </w:rPr>
        <w:t>Med kit</w:t>
      </w:r>
    </w:p>
    <w:p w14:paraId="629D605A" w14:textId="4A863855" w:rsidR="000E2322" w:rsidRDefault="000E2322" w:rsidP="000E2322">
      <w:pPr>
        <w:rPr>
          <w:lang w:val="en-US"/>
        </w:rPr>
      </w:pPr>
    </w:p>
    <w:p w14:paraId="1A2BF457" w14:textId="234970D1" w:rsidR="000E2322" w:rsidRDefault="000E2322" w:rsidP="000E2322">
      <w:pPr>
        <w:rPr>
          <w:lang w:val="en-US"/>
        </w:rPr>
      </w:pPr>
    </w:p>
    <w:p w14:paraId="70AE577D" w14:textId="05ABFDDE" w:rsidR="000E2322" w:rsidRPr="0069115A" w:rsidRDefault="000E2322" w:rsidP="000E2322">
      <w:pPr>
        <w:rPr>
          <w:b/>
          <w:sz w:val="36"/>
          <w:szCs w:val="36"/>
          <w:lang w:val="en-US"/>
        </w:rPr>
      </w:pPr>
      <w:r w:rsidRPr="0069115A">
        <w:rPr>
          <w:b/>
          <w:sz w:val="36"/>
          <w:szCs w:val="36"/>
          <w:lang w:val="en-US"/>
        </w:rPr>
        <w:t>Technical Design</w:t>
      </w:r>
    </w:p>
    <w:p w14:paraId="1EFE8402" w14:textId="2071516E" w:rsidR="00F84B7F" w:rsidRPr="0069115A" w:rsidRDefault="000E2322" w:rsidP="000E2322">
      <w:pPr>
        <w:rPr>
          <w:sz w:val="28"/>
          <w:szCs w:val="28"/>
          <w:lang w:val="en-US"/>
        </w:rPr>
      </w:pPr>
      <w:r w:rsidRPr="0069115A">
        <w:rPr>
          <w:sz w:val="28"/>
          <w:szCs w:val="28"/>
          <w:lang w:val="en-US"/>
        </w:rPr>
        <w:t>Architecture</w:t>
      </w:r>
    </w:p>
    <w:p w14:paraId="364DB40A" w14:textId="07042C38" w:rsidR="000E2322" w:rsidRPr="0069115A" w:rsidRDefault="000E2322" w:rsidP="000E2322">
      <w:pPr>
        <w:rPr>
          <w:szCs w:val="24"/>
          <w:lang w:val="en-US"/>
        </w:rPr>
      </w:pPr>
      <w:r w:rsidRPr="0069115A">
        <w:rPr>
          <w:szCs w:val="24"/>
          <w:lang w:val="en-US"/>
        </w:rPr>
        <w:t>Overview Diagram</w:t>
      </w:r>
    </w:p>
    <w:p w14:paraId="23256BD5" w14:textId="2EE5C834" w:rsidR="00D57207" w:rsidRDefault="00D57207" w:rsidP="00F85C4C">
      <w:pPr>
        <w:ind w:firstLine="720"/>
        <w:rPr>
          <w:lang w:val="en-US"/>
        </w:rPr>
      </w:pPr>
      <w:r>
        <w:rPr>
          <w:lang w:val="en-US"/>
        </w:rPr>
        <w:tab/>
      </w:r>
    </w:p>
    <w:p w14:paraId="40FD4F2F" w14:textId="77777777" w:rsidR="000E2322" w:rsidRPr="0069115A" w:rsidRDefault="000E2322" w:rsidP="000E2322">
      <w:pPr>
        <w:rPr>
          <w:b/>
          <w:sz w:val="36"/>
          <w:szCs w:val="36"/>
          <w:lang w:val="en-US"/>
        </w:rPr>
      </w:pPr>
      <w:r w:rsidRPr="0069115A">
        <w:rPr>
          <w:b/>
          <w:sz w:val="36"/>
          <w:szCs w:val="36"/>
          <w:lang w:val="en-US"/>
        </w:rPr>
        <w:t>Menu and Navigation</w:t>
      </w:r>
    </w:p>
    <w:p w14:paraId="50D389C0" w14:textId="6154C45B" w:rsidR="000E2322" w:rsidRPr="0069115A" w:rsidRDefault="000E2322" w:rsidP="000E2322">
      <w:pPr>
        <w:rPr>
          <w:sz w:val="28"/>
          <w:szCs w:val="28"/>
          <w:lang w:val="en-US"/>
        </w:rPr>
      </w:pPr>
      <w:r w:rsidRPr="0069115A">
        <w:rPr>
          <w:sz w:val="28"/>
          <w:szCs w:val="28"/>
          <w:lang w:val="en-US"/>
        </w:rPr>
        <w:t>Initial Menu</w:t>
      </w:r>
    </w:p>
    <w:p w14:paraId="03FF292A" w14:textId="64D7D75E" w:rsidR="00223651" w:rsidRPr="0069115A" w:rsidRDefault="0069115A" w:rsidP="000E2322">
      <w:pPr>
        <w:rPr>
          <w:szCs w:val="24"/>
          <w:lang w:val="en-US"/>
        </w:rPr>
      </w:pPr>
      <w:r w:rsidRPr="0069115A">
        <w:rPr>
          <w:szCs w:val="24"/>
          <w:lang w:val="en-US"/>
        </w:rPr>
        <w:t>The</w:t>
      </w:r>
      <w:r>
        <w:rPr>
          <w:szCs w:val="24"/>
          <w:lang w:val="en-US"/>
        </w:rPr>
        <w:t xml:space="preserve"> Menu of SlayerMaker is simple yet sleek</w:t>
      </w:r>
      <w:r w:rsidR="004B2332">
        <w:rPr>
          <w:szCs w:val="24"/>
          <w:lang w:val="en-US"/>
        </w:rPr>
        <w:t xml:space="preserve"> making it intuitive. </w:t>
      </w:r>
      <w:r w:rsidR="00223651">
        <w:rPr>
          <w:szCs w:val="24"/>
          <w:lang w:val="en-US"/>
        </w:rPr>
        <w:t>The Menu is 4 buttons consisting of</w:t>
      </w:r>
      <w:r w:rsidR="00ED6E4D">
        <w:rPr>
          <w:szCs w:val="24"/>
          <w:lang w:val="en-US"/>
        </w:rPr>
        <w:t xml:space="preserve"> </w:t>
      </w:r>
      <w:r w:rsidR="00223651">
        <w:rPr>
          <w:szCs w:val="24"/>
          <w:lang w:val="en-US"/>
        </w:rPr>
        <w:t xml:space="preserve">“Create”, “Play”, “Options” and “Exit”. When the player hovers a mouse over one of the </w:t>
      </w:r>
      <w:r w:rsidR="001F51DF">
        <w:rPr>
          <w:szCs w:val="24"/>
          <w:lang w:val="en-US"/>
        </w:rPr>
        <w:t>buttons both the text and the button itself increase in size. When the user moves the mouse away again the button goes back to normal. This is standard on almost all of the buttons in SlayerMaker</w:t>
      </w:r>
      <w:r w:rsidR="002D295C">
        <w:rPr>
          <w:szCs w:val="24"/>
          <w:lang w:val="en-US"/>
        </w:rPr>
        <w:t xml:space="preserve">. When the player clicks the </w:t>
      </w:r>
      <w:proofErr w:type="gramStart"/>
      <w:r w:rsidR="002D295C">
        <w:rPr>
          <w:szCs w:val="24"/>
          <w:lang w:val="en-US"/>
        </w:rPr>
        <w:t>button</w:t>
      </w:r>
      <w:proofErr w:type="gramEnd"/>
      <w:r w:rsidR="002D295C">
        <w:rPr>
          <w:szCs w:val="24"/>
          <w:lang w:val="en-US"/>
        </w:rPr>
        <w:t xml:space="preserve"> it brings them to that screen by changing the </w:t>
      </w:r>
      <w:r w:rsidR="00D711F8">
        <w:rPr>
          <w:szCs w:val="24"/>
          <w:lang w:val="en-US"/>
        </w:rPr>
        <w:t>game state</w:t>
      </w:r>
      <w:r w:rsidR="002D295C">
        <w:rPr>
          <w:szCs w:val="24"/>
          <w:lang w:val="en-US"/>
        </w:rPr>
        <w:t xml:space="preserve">, an enum class. Depending on the different </w:t>
      </w:r>
      <w:proofErr w:type="spellStart"/>
      <w:r w:rsidR="002D295C">
        <w:rPr>
          <w:szCs w:val="24"/>
          <w:lang w:val="en-US"/>
        </w:rPr>
        <w:t>gamestate</w:t>
      </w:r>
      <w:proofErr w:type="spellEnd"/>
      <w:r w:rsidR="002D295C">
        <w:rPr>
          <w:szCs w:val="24"/>
          <w:lang w:val="en-US"/>
        </w:rPr>
        <w:t>, the update and render methods update and render different objects. Everything clickable has some feedback to let the user know they are A) hovering over it and B) they have clicked it</w:t>
      </w:r>
      <w:r w:rsidR="00CE7255">
        <w:rPr>
          <w:szCs w:val="24"/>
          <w:lang w:val="en-US"/>
        </w:rPr>
        <w:t>.</w:t>
      </w:r>
    </w:p>
    <w:p w14:paraId="16D2B877" w14:textId="77777777" w:rsidR="0069115A" w:rsidRPr="0069115A" w:rsidRDefault="0069115A" w:rsidP="000E2322">
      <w:pPr>
        <w:rPr>
          <w:sz w:val="32"/>
          <w:szCs w:val="32"/>
          <w:lang w:val="en-US"/>
        </w:rPr>
      </w:pPr>
    </w:p>
    <w:p w14:paraId="54D16B5E" w14:textId="739062D4" w:rsidR="00F85C4C" w:rsidRDefault="000E2322" w:rsidP="000E2322">
      <w:pPr>
        <w:rPr>
          <w:sz w:val="28"/>
          <w:szCs w:val="28"/>
          <w:lang w:val="en-US"/>
        </w:rPr>
      </w:pPr>
      <w:r w:rsidRPr="0069115A">
        <w:rPr>
          <w:sz w:val="28"/>
          <w:szCs w:val="28"/>
          <w:lang w:val="en-US"/>
        </w:rPr>
        <w:t>Path from high level design to low level changes</w:t>
      </w:r>
    </w:p>
    <w:p w14:paraId="44CC2131" w14:textId="7DA81E91" w:rsidR="0076141E" w:rsidRDefault="0076141E" w:rsidP="000E2322">
      <w:pPr>
        <w:rPr>
          <w:szCs w:val="24"/>
          <w:lang w:val="en-US"/>
        </w:rPr>
      </w:pPr>
      <w:r w:rsidRPr="0076141E">
        <w:rPr>
          <w:szCs w:val="24"/>
          <w:lang w:val="en-US"/>
        </w:rPr>
        <w:t>The creation of a game</w:t>
      </w:r>
      <w:r>
        <w:rPr>
          <w:szCs w:val="24"/>
          <w:lang w:val="en-US"/>
        </w:rPr>
        <w:t xml:space="preserve"> starts at a high-level view in which the menu consists of big decisions about how the game is going to play and look. As you continue through the creation process using the large, </w:t>
      </w:r>
      <w:r w:rsidR="0057427E">
        <w:rPr>
          <w:szCs w:val="24"/>
          <w:lang w:val="en-US"/>
        </w:rPr>
        <w:t>animated</w:t>
      </w:r>
      <w:r>
        <w:rPr>
          <w:szCs w:val="24"/>
          <w:lang w:val="en-US"/>
        </w:rPr>
        <w:t xml:space="preserve"> arrows to the top left and right of the screen the changes you are making to your game are smaller and smaller. As an example, you start with game type aka, what form your game will take, then you move to walls, your map creation fast forward, you end by placing down small amounts of powerups and </w:t>
      </w:r>
      <w:r w:rsidR="0006063A">
        <w:rPr>
          <w:szCs w:val="24"/>
          <w:lang w:val="en-US"/>
        </w:rPr>
        <w:t>items that the player of your game can find</w:t>
      </w:r>
      <w:r w:rsidR="0013776B">
        <w:rPr>
          <w:szCs w:val="24"/>
          <w:lang w:val="en-US"/>
        </w:rPr>
        <w:t>.</w:t>
      </w:r>
      <w:r w:rsidR="00D13DB7">
        <w:rPr>
          <w:szCs w:val="24"/>
          <w:lang w:val="en-US"/>
        </w:rPr>
        <w:t xml:space="preserve"> This allows the </w:t>
      </w:r>
      <w:r w:rsidR="00D13DA9">
        <w:rPr>
          <w:szCs w:val="24"/>
          <w:lang w:val="en-US"/>
        </w:rPr>
        <w:t>flow of game creation to be easy to understand, as not all options are on screen at once, as well as intuitive</w:t>
      </w:r>
    </w:p>
    <w:p w14:paraId="35A9AB25" w14:textId="491777B1" w:rsidR="002236D6" w:rsidRDefault="002236D6" w:rsidP="000E2322">
      <w:pPr>
        <w:rPr>
          <w:szCs w:val="24"/>
          <w:lang w:val="en-US"/>
        </w:rPr>
      </w:pPr>
    </w:p>
    <w:p w14:paraId="517713C6" w14:textId="77777777" w:rsidR="002236D6" w:rsidRPr="009F112D" w:rsidRDefault="002236D6" w:rsidP="002236D6">
      <w:pPr>
        <w:rPr>
          <w:b/>
          <w:sz w:val="36"/>
          <w:szCs w:val="36"/>
          <w:lang w:val="en-US"/>
        </w:rPr>
      </w:pPr>
      <w:r w:rsidRPr="009F112D">
        <w:rPr>
          <w:b/>
          <w:sz w:val="36"/>
          <w:szCs w:val="36"/>
          <w:lang w:val="en-US"/>
        </w:rPr>
        <w:t>Game Creation</w:t>
      </w:r>
    </w:p>
    <w:p w14:paraId="603E6EF1" w14:textId="0C7B6847" w:rsidR="002236D6" w:rsidRDefault="002236D6" w:rsidP="002236D6">
      <w:pPr>
        <w:rPr>
          <w:sz w:val="28"/>
          <w:szCs w:val="28"/>
          <w:lang w:val="en-US"/>
        </w:rPr>
      </w:pPr>
      <w:r w:rsidRPr="009F112D">
        <w:rPr>
          <w:sz w:val="28"/>
          <w:szCs w:val="28"/>
          <w:lang w:val="en-US"/>
        </w:rPr>
        <w:t xml:space="preserve">Game </w:t>
      </w:r>
      <w:r w:rsidR="00A00F6D">
        <w:rPr>
          <w:sz w:val="28"/>
          <w:szCs w:val="28"/>
          <w:lang w:val="en-US"/>
        </w:rPr>
        <w:t>O</w:t>
      </w:r>
      <w:r w:rsidRPr="009F112D">
        <w:rPr>
          <w:sz w:val="28"/>
          <w:szCs w:val="28"/>
          <w:lang w:val="en-US"/>
        </w:rPr>
        <w:t>ptions</w:t>
      </w:r>
    </w:p>
    <w:p w14:paraId="0C6871FB" w14:textId="28345E0C" w:rsidR="00051258" w:rsidRPr="00051258" w:rsidRDefault="00051258" w:rsidP="002236D6">
      <w:pPr>
        <w:rPr>
          <w:szCs w:val="24"/>
          <w:lang w:val="en-US"/>
        </w:rPr>
      </w:pPr>
      <w:r w:rsidRPr="00051258">
        <w:rPr>
          <w:szCs w:val="24"/>
          <w:lang w:val="en-US"/>
        </w:rPr>
        <w:t>Game</w:t>
      </w:r>
      <w:r w:rsidR="00487C77">
        <w:rPr>
          <w:szCs w:val="24"/>
          <w:lang w:val="en-US"/>
        </w:rPr>
        <w:t xml:space="preserve"> options is the first screen you see when you decide to create a game. Here you make most if not all of the main </w:t>
      </w:r>
      <w:r w:rsidR="00A82992">
        <w:rPr>
          <w:szCs w:val="24"/>
          <w:lang w:val="en-US"/>
        </w:rPr>
        <w:t>high-level</w:t>
      </w:r>
      <w:r w:rsidR="00487C77">
        <w:rPr>
          <w:szCs w:val="24"/>
          <w:lang w:val="en-US"/>
        </w:rPr>
        <w:t xml:space="preserve"> decisions</w:t>
      </w:r>
      <w:r w:rsidR="00A82992">
        <w:rPr>
          <w:szCs w:val="24"/>
          <w:lang w:val="en-US"/>
        </w:rPr>
        <w:t>. These include the template game type, the size of the grid in which the game will be built, the name of the game and the background.</w:t>
      </w:r>
    </w:p>
    <w:p w14:paraId="2EFFB1F8" w14:textId="456A9C8A" w:rsidR="009F112D" w:rsidRDefault="002236D6" w:rsidP="002236D6">
      <w:pPr>
        <w:rPr>
          <w:szCs w:val="24"/>
          <w:lang w:val="en-US"/>
        </w:rPr>
      </w:pPr>
      <w:r w:rsidRPr="009F112D">
        <w:rPr>
          <w:szCs w:val="24"/>
          <w:lang w:val="en-US"/>
        </w:rPr>
        <w:t xml:space="preserve">Game </w:t>
      </w:r>
      <w:r w:rsidR="001D5D9A">
        <w:rPr>
          <w:szCs w:val="24"/>
          <w:lang w:val="en-US"/>
        </w:rPr>
        <w:t>s</w:t>
      </w:r>
      <w:r w:rsidRPr="009F112D">
        <w:rPr>
          <w:szCs w:val="24"/>
          <w:lang w:val="en-US"/>
        </w:rPr>
        <w:t>ize</w:t>
      </w:r>
    </w:p>
    <w:p w14:paraId="00E9C9FD" w14:textId="5B30355A" w:rsidR="001D5D9A" w:rsidRPr="0088334D" w:rsidRDefault="00FE22DE" w:rsidP="002236D6">
      <w:r>
        <w:rPr>
          <w:szCs w:val="24"/>
          <w:lang w:val="en-US"/>
        </w:rPr>
        <w:t xml:space="preserve">The game size is the size of the grid in which the placement of objects is done. Technically this dictates the overall maximum game objects you can place but also the amount of space your game will take up in the game world. The spread from minimum to maximum game size is 30 by 30 cells to 70 by 70 cells (900 </w:t>
      </w:r>
      <w:r w:rsidR="00773D2E">
        <w:rPr>
          <w:szCs w:val="24"/>
          <w:lang w:val="en-US"/>
        </w:rPr>
        <w:t>–</w:t>
      </w:r>
      <w:r>
        <w:rPr>
          <w:szCs w:val="24"/>
          <w:lang w:val="en-US"/>
        </w:rPr>
        <w:t xml:space="preserve"> 4900</w:t>
      </w:r>
      <w:r w:rsidR="00773D2E">
        <w:rPr>
          <w:szCs w:val="24"/>
          <w:lang w:val="en-US"/>
        </w:rPr>
        <w:t xml:space="preserve"> cells</w:t>
      </w:r>
      <w:r w:rsidR="003C7A1B">
        <w:rPr>
          <w:szCs w:val="24"/>
          <w:lang w:val="en-US"/>
        </w:rPr>
        <w:t>)</w:t>
      </w:r>
      <w:r w:rsidR="005455B1">
        <w:rPr>
          <w:szCs w:val="24"/>
          <w:lang w:val="en-US"/>
        </w:rPr>
        <w:t>. Each cell is 30 by 30 pixels in size.</w:t>
      </w:r>
    </w:p>
    <w:p w14:paraId="01A2ECB2" w14:textId="67BD08FD" w:rsidR="009F112D" w:rsidRDefault="002236D6" w:rsidP="009F112D">
      <w:pPr>
        <w:rPr>
          <w:szCs w:val="24"/>
          <w:lang w:val="en-US"/>
        </w:rPr>
      </w:pPr>
      <w:r w:rsidRPr="009F112D">
        <w:rPr>
          <w:szCs w:val="24"/>
          <w:lang w:val="en-US"/>
        </w:rPr>
        <w:t>Name</w:t>
      </w:r>
    </w:p>
    <w:p w14:paraId="5A0EB0FE" w14:textId="0AEFA136" w:rsidR="00BD5609" w:rsidRDefault="00BD5609" w:rsidP="009F112D">
      <w:pPr>
        <w:rPr>
          <w:szCs w:val="24"/>
          <w:lang w:val="en-US"/>
        </w:rPr>
      </w:pPr>
      <w:r>
        <w:rPr>
          <w:szCs w:val="24"/>
          <w:lang w:val="en-US"/>
        </w:rPr>
        <w:t xml:space="preserve">The name of the game is entered via keyboard input by the user. The name of the game is final, and is also what the game is known as in the code after it as has been added. Additionally, when being saved to a .csv and then uploaded to the </w:t>
      </w:r>
      <w:proofErr w:type="spellStart"/>
      <w:r>
        <w:rPr>
          <w:szCs w:val="24"/>
          <w:lang w:val="en-US"/>
        </w:rPr>
        <w:t>gamedata</w:t>
      </w:r>
      <w:proofErr w:type="spellEnd"/>
      <w:r>
        <w:rPr>
          <w:szCs w:val="24"/>
          <w:lang w:val="en-US"/>
        </w:rPr>
        <w:t xml:space="preserve"> Database, the csv and table will be named after the games name. </w:t>
      </w:r>
      <w:r w:rsidR="0091462C">
        <w:rPr>
          <w:szCs w:val="24"/>
          <w:lang w:val="en-US"/>
        </w:rPr>
        <w:t>Lastly when choosing a game to play on the play screen, the games will show their name</w:t>
      </w:r>
      <w:r w:rsidR="009026FA">
        <w:rPr>
          <w:szCs w:val="24"/>
          <w:lang w:val="en-US"/>
        </w:rPr>
        <w:t>.</w:t>
      </w:r>
    </w:p>
    <w:p w14:paraId="5632EF7D" w14:textId="47F8BB51" w:rsidR="002236D6" w:rsidRDefault="002236D6" w:rsidP="009F112D">
      <w:pPr>
        <w:rPr>
          <w:szCs w:val="24"/>
          <w:lang w:val="en-US"/>
        </w:rPr>
      </w:pPr>
      <w:r w:rsidRPr="009F112D">
        <w:rPr>
          <w:szCs w:val="24"/>
          <w:lang w:val="en-US"/>
        </w:rPr>
        <w:t>Background</w:t>
      </w:r>
    </w:p>
    <w:p w14:paraId="2C36DC4E" w14:textId="5EE59851" w:rsidR="00D51095" w:rsidRPr="009F112D" w:rsidRDefault="00D51095" w:rsidP="009F112D">
      <w:pPr>
        <w:rPr>
          <w:szCs w:val="24"/>
          <w:lang w:val="en-US"/>
        </w:rPr>
      </w:pPr>
      <w:r>
        <w:rPr>
          <w:szCs w:val="24"/>
          <w:lang w:val="en-US"/>
        </w:rPr>
        <w:t xml:space="preserve">The overall background of the game changes the ambiance of the level completely. This appears behind all of the </w:t>
      </w:r>
      <w:r w:rsidR="00C912FE">
        <w:rPr>
          <w:szCs w:val="24"/>
          <w:lang w:val="en-US"/>
        </w:rPr>
        <w:t>game objects</w:t>
      </w:r>
      <w:r>
        <w:rPr>
          <w:szCs w:val="24"/>
          <w:lang w:val="en-US"/>
        </w:rPr>
        <w:t xml:space="preserve">. </w:t>
      </w:r>
      <w:r w:rsidR="0018131F">
        <w:rPr>
          <w:szCs w:val="24"/>
          <w:lang w:val="en-US"/>
        </w:rPr>
        <w:t>This appears in the GUI when you choose your background and when testing or playing the game the background fills up all of the playable space and more</w:t>
      </w:r>
      <w:r w:rsidR="00A162A0">
        <w:rPr>
          <w:szCs w:val="24"/>
          <w:lang w:val="en-US"/>
        </w:rPr>
        <w:t>.</w:t>
      </w:r>
    </w:p>
    <w:p w14:paraId="7B1A6360" w14:textId="2BA6BEBB" w:rsidR="002236D6" w:rsidRDefault="002236D6" w:rsidP="002236D6">
      <w:pPr>
        <w:rPr>
          <w:szCs w:val="24"/>
          <w:lang w:val="en-US"/>
        </w:rPr>
      </w:pPr>
      <w:r w:rsidRPr="009F112D">
        <w:rPr>
          <w:szCs w:val="24"/>
          <w:lang w:val="en-US"/>
        </w:rPr>
        <w:t xml:space="preserve">Game </w:t>
      </w:r>
      <w:r w:rsidR="00C8402E">
        <w:rPr>
          <w:szCs w:val="24"/>
          <w:lang w:val="en-US"/>
        </w:rPr>
        <w:t>t</w:t>
      </w:r>
      <w:r w:rsidRPr="009F112D">
        <w:rPr>
          <w:szCs w:val="24"/>
          <w:lang w:val="en-US"/>
        </w:rPr>
        <w:t>ype</w:t>
      </w:r>
    </w:p>
    <w:p w14:paraId="36EFD0B8" w14:textId="68BDC105" w:rsidR="008D3616" w:rsidRDefault="008D3616" w:rsidP="002236D6">
      <w:pPr>
        <w:rPr>
          <w:szCs w:val="24"/>
          <w:lang w:val="en-US"/>
        </w:rPr>
      </w:pPr>
      <w:r>
        <w:rPr>
          <w:szCs w:val="24"/>
          <w:lang w:val="en-US"/>
        </w:rPr>
        <w:t xml:space="preserve">To make the development of a game easy 3 game templates which you can deviate from are supplied. They change the </w:t>
      </w:r>
      <w:r w:rsidR="006D47A3">
        <w:rPr>
          <w:szCs w:val="24"/>
          <w:lang w:val="en-US"/>
        </w:rPr>
        <w:t xml:space="preserve">objective of the game as well as the enemy behavior slightly. </w:t>
      </w:r>
    </w:p>
    <w:p w14:paraId="52A2CF4E" w14:textId="7A22CA46" w:rsidR="0045550F" w:rsidRDefault="0045550F" w:rsidP="0045550F">
      <w:pPr>
        <w:pStyle w:val="ListParagraph"/>
        <w:numPr>
          <w:ilvl w:val="0"/>
          <w:numId w:val="14"/>
        </w:numPr>
        <w:rPr>
          <w:szCs w:val="24"/>
          <w:lang w:val="en-US"/>
        </w:rPr>
      </w:pPr>
      <w:r>
        <w:rPr>
          <w:szCs w:val="24"/>
          <w:lang w:val="en-US"/>
        </w:rPr>
        <w:t>Swarm Mode</w:t>
      </w:r>
      <w:r w:rsidR="00E30419">
        <w:rPr>
          <w:szCs w:val="24"/>
          <w:lang w:val="en-US"/>
        </w:rPr>
        <w:t>: In swarm mode the enemies will seek you in an attempt to kill you. The enemy spawners are now unlimited and it is inevitable you will die. In this mode the goal is to survive as long as you can. The HUD includes a clock for you to see this.</w:t>
      </w:r>
    </w:p>
    <w:p w14:paraId="1F7A5473" w14:textId="4D2A8A28" w:rsidR="00AF5E8B" w:rsidRPr="00AF5E8B" w:rsidRDefault="0045550F" w:rsidP="00AF5E8B">
      <w:pPr>
        <w:pStyle w:val="ListParagraph"/>
        <w:numPr>
          <w:ilvl w:val="0"/>
          <w:numId w:val="14"/>
        </w:numPr>
        <w:rPr>
          <w:szCs w:val="24"/>
          <w:lang w:val="en-US"/>
        </w:rPr>
      </w:pPr>
      <w:r>
        <w:rPr>
          <w:szCs w:val="24"/>
          <w:lang w:val="en-US"/>
        </w:rPr>
        <w:t>Protect and Serv</w:t>
      </w:r>
      <w:r w:rsidR="00AF5E8B">
        <w:rPr>
          <w:szCs w:val="24"/>
          <w:lang w:val="en-US"/>
        </w:rPr>
        <w:t>e: In this mode the enemies instead seek towards a monument which has a health bar of its own</w:t>
      </w:r>
      <w:r w:rsidR="0066793F">
        <w:rPr>
          <w:szCs w:val="24"/>
          <w:lang w:val="en-US"/>
        </w:rPr>
        <w:t xml:space="preserve">. The player will need to protect this be killing all of the zombies which get close to it or attack it. If the monument is destroyed you lose the game. However, in this mode the enemy spawners have a </w:t>
      </w:r>
      <w:r w:rsidR="00024CAE">
        <w:rPr>
          <w:szCs w:val="24"/>
          <w:lang w:val="en-US"/>
        </w:rPr>
        <w:t>maximum enemy number</w:t>
      </w:r>
      <w:r w:rsidR="0066793F">
        <w:rPr>
          <w:szCs w:val="24"/>
          <w:lang w:val="en-US"/>
        </w:rPr>
        <w:t xml:space="preserve"> they can spawn, if there is none left to spawn you win.</w:t>
      </w:r>
    </w:p>
    <w:p w14:paraId="1BE597BC" w14:textId="07E9900C" w:rsidR="0045550F" w:rsidRPr="0045550F" w:rsidRDefault="0045550F" w:rsidP="0045550F">
      <w:pPr>
        <w:pStyle w:val="ListParagraph"/>
        <w:numPr>
          <w:ilvl w:val="0"/>
          <w:numId w:val="14"/>
        </w:numPr>
        <w:rPr>
          <w:szCs w:val="24"/>
          <w:lang w:val="en-US"/>
        </w:rPr>
      </w:pPr>
      <w:r>
        <w:rPr>
          <w:szCs w:val="24"/>
          <w:lang w:val="en-US"/>
        </w:rPr>
        <w:t>Collect and Run</w:t>
      </w:r>
      <w:r w:rsidR="00D52921">
        <w:rPr>
          <w:szCs w:val="24"/>
          <w:lang w:val="en-US"/>
        </w:rPr>
        <w:t xml:space="preserve">: In this mode the goal is to collect all coins and escape through one of the doors. The doors do not let you through until you have collected all coins. This game mode also has a limited number of enemies so you can either try rush before too many </w:t>
      </w:r>
      <w:proofErr w:type="gramStart"/>
      <w:r w:rsidR="00D52921">
        <w:rPr>
          <w:szCs w:val="24"/>
          <w:lang w:val="en-US"/>
        </w:rPr>
        <w:t>spawn</w:t>
      </w:r>
      <w:proofErr w:type="gramEnd"/>
      <w:r w:rsidR="00D52921">
        <w:rPr>
          <w:szCs w:val="24"/>
          <w:lang w:val="en-US"/>
        </w:rPr>
        <w:t xml:space="preserve"> and collect the coins </w:t>
      </w:r>
      <w:r w:rsidR="00B6272A">
        <w:rPr>
          <w:szCs w:val="24"/>
          <w:lang w:val="en-US"/>
        </w:rPr>
        <w:t>quickly, finish</w:t>
      </w:r>
      <w:r w:rsidR="00D52921">
        <w:rPr>
          <w:szCs w:val="24"/>
          <w:lang w:val="en-US"/>
        </w:rPr>
        <w:t xml:space="preserve"> all enemies first and saunter around or something in betwee</w:t>
      </w:r>
      <w:r w:rsidR="00FA490E">
        <w:rPr>
          <w:szCs w:val="24"/>
          <w:lang w:val="en-US"/>
        </w:rPr>
        <w:t>n</w:t>
      </w:r>
    </w:p>
    <w:p w14:paraId="324468E4" w14:textId="77777777" w:rsidR="009F112D" w:rsidRDefault="009F112D" w:rsidP="002236D6">
      <w:pPr>
        <w:rPr>
          <w:sz w:val="28"/>
          <w:szCs w:val="28"/>
          <w:lang w:val="en-US"/>
        </w:rPr>
      </w:pPr>
    </w:p>
    <w:p w14:paraId="3E635954" w14:textId="3AA3185A" w:rsidR="002236D6" w:rsidRDefault="002236D6" w:rsidP="002236D6">
      <w:pPr>
        <w:rPr>
          <w:sz w:val="28"/>
          <w:szCs w:val="28"/>
          <w:lang w:val="en-US"/>
        </w:rPr>
      </w:pPr>
      <w:r w:rsidRPr="009F112D">
        <w:rPr>
          <w:sz w:val="28"/>
          <w:szCs w:val="28"/>
          <w:lang w:val="en-US"/>
        </w:rPr>
        <w:t>Toolbar</w:t>
      </w:r>
    </w:p>
    <w:p w14:paraId="1DEA0B64" w14:textId="1ACF55BD" w:rsidR="00890CDD" w:rsidRPr="00890CDD" w:rsidRDefault="00890CDD" w:rsidP="002236D6">
      <w:pPr>
        <w:rPr>
          <w:szCs w:val="24"/>
          <w:lang w:val="en-US"/>
        </w:rPr>
      </w:pPr>
      <w:r w:rsidRPr="00890CDD">
        <w:rPr>
          <w:szCs w:val="24"/>
          <w:lang w:val="en-US"/>
        </w:rPr>
        <w:t>The tool</w:t>
      </w:r>
      <w:r w:rsidR="003A30FC">
        <w:rPr>
          <w:szCs w:val="24"/>
          <w:lang w:val="en-US"/>
        </w:rPr>
        <w:t xml:space="preserve">bar </w:t>
      </w:r>
      <w:r w:rsidR="00572CB6">
        <w:rPr>
          <w:szCs w:val="24"/>
          <w:lang w:val="en-US"/>
        </w:rPr>
        <w:t>is a UI element at the top of the screen during the game creation process. The toolbar, unlike in other applications is small consisting of just 3 tools for placing walls, spawners and game</w:t>
      </w:r>
      <w:r w:rsidR="009B317C">
        <w:rPr>
          <w:szCs w:val="24"/>
          <w:lang w:val="en-US"/>
        </w:rPr>
        <w:t xml:space="preserve"> </w:t>
      </w:r>
      <w:r w:rsidR="00572CB6">
        <w:rPr>
          <w:szCs w:val="24"/>
          <w:lang w:val="en-US"/>
        </w:rPr>
        <w:t>objects.</w:t>
      </w:r>
      <w:r w:rsidR="009B317C">
        <w:rPr>
          <w:szCs w:val="24"/>
          <w:lang w:val="en-US"/>
        </w:rPr>
        <w:t xml:space="preserve"> </w:t>
      </w:r>
      <w:r w:rsidR="00DA3792">
        <w:rPr>
          <w:szCs w:val="24"/>
          <w:lang w:val="en-US"/>
        </w:rPr>
        <w:t>One is to remove what’s been placed</w:t>
      </w:r>
      <w:r w:rsidR="003D073F">
        <w:rPr>
          <w:szCs w:val="24"/>
          <w:lang w:val="en-US"/>
        </w:rPr>
        <w:t xml:space="preserve"> already</w:t>
      </w:r>
      <w:r w:rsidR="00DA3792">
        <w:rPr>
          <w:szCs w:val="24"/>
          <w:lang w:val="en-US"/>
        </w:rPr>
        <w:t xml:space="preserve">, one is add a game object to the clicked </w:t>
      </w:r>
      <w:r w:rsidR="00552428">
        <w:rPr>
          <w:szCs w:val="24"/>
          <w:lang w:val="en-US"/>
        </w:rPr>
        <w:t>cell and the last one is to add a lot of game</w:t>
      </w:r>
      <w:r w:rsidR="00607180">
        <w:rPr>
          <w:szCs w:val="24"/>
          <w:lang w:val="en-US"/>
        </w:rPr>
        <w:t xml:space="preserve"> </w:t>
      </w:r>
      <w:r w:rsidR="00552428">
        <w:rPr>
          <w:szCs w:val="24"/>
          <w:lang w:val="en-US"/>
        </w:rPr>
        <w:t>objects at once.</w:t>
      </w:r>
    </w:p>
    <w:p w14:paraId="03BBC930" w14:textId="4A291687" w:rsidR="009F112D" w:rsidRDefault="002236D6" w:rsidP="002236D6">
      <w:pPr>
        <w:rPr>
          <w:szCs w:val="24"/>
          <w:lang w:val="en-US"/>
        </w:rPr>
      </w:pPr>
      <w:r w:rsidRPr="009F112D">
        <w:rPr>
          <w:szCs w:val="24"/>
          <w:lang w:val="en-US"/>
        </w:rPr>
        <w:t>Rubber</w:t>
      </w:r>
    </w:p>
    <w:p w14:paraId="25521954" w14:textId="2979C159" w:rsidR="0088260C" w:rsidRDefault="0088260C" w:rsidP="002236D6">
      <w:pPr>
        <w:rPr>
          <w:szCs w:val="24"/>
          <w:lang w:val="en-US"/>
        </w:rPr>
      </w:pPr>
      <w:r>
        <w:rPr>
          <w:szCs w:val="24"/>
          <w:lang w:val="en-US"/>
        </w:rPr>
        <w:t xml:space="preserve">The rubber tool unlike the others doesn’t require you to also choose an item from the tool bar. The rubber tool allows you to remove game objects and walls from the creation grid that you have previously placed. This does a lot of things, firstly it removes the object from the vector of that object and deletes it. Additionally, it changes that cell back to transparent and sets it to empty to ensure a new game object can be placed in that cell in the future. Lastly it changes the amount of that specific object that has been placed to represent this. </w:t>
      </w:r>
    </w:p>
    <w:p w14:paraId="5233789C" w14:textId="2BBA9285" w:rsidR="009F112D" w:rsidRDefault="002236D6" w:rsidP="002236D6">
      <w:pPr>
        <w:rPr>
          <w:szCs w:val="24"/>
          <w:lang w:val="en-US"/>
        </w:rPr>
      </w:pPr>
      <w:r w:rsidRPr="009F112D">
        <w:rPr>
          <w:szCs w:val="24"/>
          <w:lang w:val="en-US"/>
        </w:rPr>
        <w:t>Brush</w:t>
      </w:r>
    </w:p>
    <w:p w14:paraId="2F93B7EF" w14:textId="37096B68" w:rsidR="00B468D9" w:rsidRDefault="00B468D9" w:rsidP="002236D6">
      <w:pPr>
        <w:rPr>
          <w:szCs w:val="24"/>
          <w:lang w:val="en-US"/>
        </w:rPr>
      </w:pPr>
      <w:r>
        <w:rPr>
          <w:szCs w:val="24"/>
          <w:lang w:val="en-US"/>
        </w:rPr>
        <w:t>The brush tool does require you to use the choice bar simultaneously.</w:t>
      </w:r>
      <w:r w:rsidR="00D95352">
        <w:rPr>
          <w:szCs w:val="24"/>
          <w:lang w:val="en-US"/>
        </w:rPr>
        <w:t xml:space="preserve"> </w:t>
      </w:r>
      <w:r w:rsidR="006C6CE4">
        <w:rPr>
          <w:szCs w:val="24"/>
          <w:lang w:val="en-US"/>
        </w:rPr>
        <w:t xml:space="preserve">When you use the brush, you also choose one of the 3 options from the current choice bar. The chosen game objects are then instantiated in the cells in which you click. </w:t>
      </w:r>
      <w:r w:rsidR="00617531">
        <w:rPr>
          <w:szCs w:val="24"/>
          <w:lang w:val="en-US"/>
        </w:rPr>
        <w:t>Additionally</w:t>
      </w:r>
      <w:r w:rsidR="006C6CE4">
        <w:rPr>
          <w:szCs w:val="24"/>
          <w:lang w:val="en-US"/>
        </w:rPr>
        <w:t xml:space="preserve">, any cells which you hover over while holding left click will also fill with game objects. The instantiation of the </w:t>
      </w:r>
      <w:r w:rsidR="00617531">
        <w:rPr>
          <w:szCs w:val="24"/>
          <w:lang w:val="en-US"/>
        </w:rPr>
        <w:t>game objects</w:t>
      </w:r>
      <w:r w:rsidR="006C6CE4">
        <w:rPr>
          <w:szCs w:val="24"/>
          <w:lang w:val="en-US"/>
        </w:rPr>
        <w:t xml:space="preserve"> in the cells occurs when left click is released.</w:t>
      </w:r>
    </w:p>
    <w:p w14:paraId="0466C44F" w14:textId="63C581FA" w:rsidR="002236D6" w:rsidRDefault="002236D6" w:rsidP="002236D6">
      <w:pPr>
        <w:rPr>
          <w:szCs w:val="24"/>
          <w:lang w:val="en-US"/>
        </w:rPr>
      </w:pPr>
      <w:r w:rsidRPr="009F112D">
        <w:rPr>
          <w:szCs w:val="24"/>
          <w:lang w:val="en-US"/>
        </w:rPr>
        <w:t>Fill</w:t>
      </w:r>
    </w:p>
    <w:p w14:paraId="2B183AB3" w14:textId="7905F594" w:rsidR="006C00FF" w:rsidRDefault="006C00FF" w:rsidP="002236D6">
      <w:pPr>
        <w:rPr>
          <w:szCs w:val="24"/>
          <w:lang w:val="en-US"/>
        </w:rPr>
      </w:pPr>
      <w:r>
        <w:rPr>
          <w:szCs w:val="24"/>
          <w:lang w:val="en-US"/>
        </w:rPr>
        <w:t>The fill tool again requires simultaneous use of the choice bar. The fill tool creates a “Selection square” similar to clicking and highlighting an area on your desktop. With the fill tool when you click and hold the left button, a start point is added to the selection square, then when you move away from this the selection square grows to match the distance between both of the points (start and current mouse). When the mouse button is released, the cells which intersected with the selection square, which are not already filled with a game object are filled with the current choice. The selection square is deleted.</w:t>
      </w:r>
    </w:p>
    <w:p w14:paraId="08E9F498" w14:textId="77777777" w:rsidR="009F112D" w:rsidRPr="009F112D" w:rsidRDefault="009F112D" w:rsidP="002236D6">
      <w:pPr>
        <w:rPr>
          <w:szCs w:val="24"/>
          <w:lang w:val="en-US"/>
        </w:rPr>
      </w:pPr>
    </w:p>
    <w:p w14:paraId="7585C78A" w14:textId="12590DEA" w:rsidR="002236D6" w:rsidRPr="009F112D" w:rsidRDefault="002236D6" w:rsidP="002236D6">
      <w:pPr>
        <w:rPr>
          <w:sz w:val="28"/>
          <w:szCs w:val="28"/>
          <w:lang w:val="en-US"/>
        </w:rPr>
      </w:pPr>
      <w:r w:rsidRPr="009F112D">
        <w:rPr>
          <w:sz w:val="28"/>
          <w:szCs w:val="28"/>
          <w:lang w:val="en-US"/>
        </w:rPr>
        <w:t>Choicebar</w:t>
      </w:r>
    </w:p>
    <w:p w14:paraId="2844E5DB" w14:textId="7D77814D" w:rsidR="002236D6" w:rsidRPr="009F112D" w:rsidRDefault="002236D6" w:rsidP="002236D6">
      <w:pPr>
        <w:rPr>
          <w:sz w:val="28"/>
          <w:szCs w:val="28"/>
          <w:lang w:val="en-US"/>
        </w:rPr>
      </w:pPr>
      <w:r w:rsidRPr="009F112D">
        <w:rPr>
          <w:sz w:val="28"/>
          <w:szCs w:val="28"/>
          <w:lang w:val="en-US"/>
        </w:rPr>
        <w:t>Placement</w:t>
      </w:r>
    </w:p>
    <w:p w14:paraId="7632CB9C" w14:textId="6CA8691F" w:rsidR="002236D6" w:rsidRPr="009F112D" w:rsidRDefault="002236D6" w:rsidP="002236D6">
      <w:pPr>
        <w:rPr>
          <w:sz w:val="28"/>
          <w:szCs w:val="28"/>
          <w:lang w:val="en-US"/>
        </w:rPr>
      </w:pPr>
      <w:r w:rsidRPr="009F112D">
        <w:rPr>
          <w:sz w:val="28"/>
          <w:szCs w:val="28"/>
          <w:lang w:val="en-US"/>
        </w:rPr>
        <w:t>Testing</w:t>
      </w:r>
    </w:p>
    <w:p w14:paraId="2457A58F" w14:textId="77777777" w:rsidR="002236D6" w:rsidRPr="0076141E" w:rsidRDefault="002236D6" w:rsidP="000E2322">
      <w:pPr>
        <w:rPr>
          <w:szCs w:val="24"/>
          <w:lang w:val="en-US"/>
        </w:rPr>
      </w:pPr>
    </w:p>
    <w:sectPr w:rsidR="002236D6" w:rsidRPr="0076141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59DFE" w14:textId="77777777" w:rsidR="00E5438B" w:rsidRDefault="00E5438B" w:rsidP="00255E27">
      <w:pPr>
        <w:spacing w:after="0" w:line="240" w:lineRule="auto"/>
      </w:pPr>
      <w:r>
        <w:separator/>
      </w:r>
    </w:p>
  </w:endnote>
  <w:endnote w:type="continuationSeparator" w:id="0">
    <w:p w14:paraId="4F220CAE" w14:textId="77777777" w:rsidR="00E5438B" w:rsidRDefault="00E5438B"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B1378" w14:textId="77777777" w:rsidR="00E5438B" w:rsidRDefault="00E5438B" w:rsidP="00255E27">
      <w:pPr>
        <w:spacing w:after="0" w:line="240" w:lineRule="auto"/>
      </w:pPr>
      <w:r>
        <w:separator/>
      </w:r>
    </w:p>
  </w:footnote>
  <w:footnote w:type="continuationSeparator" w:id="0">
    <w:p w14:paraId="7CB3DB10" w14:textId="77777777" w:rsidR="00E5438B" w:rsidRDefault="00E5438B"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10ACF"/>
    <w:multiLevelType w:val="hybridMultilevel"/>
    <w:tmpl w:val="82709980"/>
    <w:lvl w:ilvl="0" w:tplc="503ED63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10"/>
  </w:num>
  <w:num w:numId="6">
    <w:abstractNumId w:val="14"/>
  </w:num>
  <w:num w:numId="7">
    <w:abstractNumId w:val="4"/>
  </w:num>
  <w:num w:numId="8">
    <w:abstractNumId w:val="5"/>
  </w:num>
  <w:num w:numId="9">
    <w:abstractNumId w:val="7"/>
  </w:num>
  <w:num w:numId="10">
    <w:abstractNumId w:val="12"/>
  </w:num>
  <w:num w:numId="11">
    <w:abstractNumId w:val="8"/>
  </w:num>
  <w:num w:numId="12">
    <w:abstractNumId w:val="11"/>
  </w:num>
  <w:num w:numId="13">
    <w:abstractNumId w:val="9"/>
  </w:num>
  <w:num w:numId="14">
    <w:abstractNumId w:val="13"/>
  </w:num>
  <w:num w:numId="1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12E69"/>
    <w:rsid w:val="00016144"/>
    <w:rsid w:val="00024CAE"/>
    <w:rsid w:val="000427CB"/>
    <w:rsid w:val="00051258"/>
    <w:rsid w:val="000516B4"/>
    <w:rsid w:val="0006063A"/>
    <w:rsid w:val="000B19CA"/>
    <w:rsid w:val="000E2322"/>
    <w:rsid w:val="000E6224"/>
    <w:rsid w:val="000E6B78"/>
    <w:rsid w:val="00104242"/>
    <w:rsid w:val="0013776B"/>
    <w:rsid w:val="0018131F"/>
    <w:rsid w:val="00187312"/>
    <w:rsid w:val="001913E3"/>
    <w:rsid w:val="001B78FA"/>
    <w:rsid w:val="001D5D9A"/>
    <w:rsid w:val="001F1E96"/>
    <w:rsid w:val="001F51DF"/>
    <w:rsid w:val="00223651"/>
    <w:rsid w:val="002236D6"/>
    <w:rsid w:val="00255E27"/>
    <w:rsid w:val="00263F61"/>
    <w:rsid w:val="0029646C"/>
    <w:rsid w:val="002B6133"/>
    <w:rsid w:val="002D295C"/>
    <w:rsid w:val="002D2FA5"/>
    <w:rsid w:val="002D5C1E"/>
    <w:rsid w:val="002E0AD4"/>
    <w:rsid w:val="00356F01"/>
    <w:rsid w:val="003A3056"/>
    <w:rsid w:val="003A30FC"/>
    <w:rsid w:val="003C1C99"/>
    <w:rsid w:val="003C7A1B"/>
    <w:rsid w:val="003D073F"/>
    <w:rsid w:val="003D7C41"/>
    <w:rsid w:val="0045550F"/>
    <w:rsid w:val="00487C77"/>
    <w:rsid w:val="004B1BB4"/>
    <w:rsid w:val="004B2332"/>
    <w:rsid w:val="004F37C5"/>
    <w:rsid w:val="004F60F5"/>
    <w:rsid w:val="005105CE"/>
    <w:rsid w:val="005455B1"/>
    <w:rsid w:val="00552428"/>
    <w:rsid w:val="00572CB6"/>
    <w:rsid w:val="0057427E"/>
    <w:rsid w:val="005836E7"/>
    <w:rsid w:val="005B0402"/>
    <w:rsid w:val="00602C4F"/>
    <w:rsid w:val="00607180"/>
    <w:rsid w:val="0061213C"/>
    <w:rsid w:val="00617531"/>
    <w:rsid w:val="006418F0"/>
    <w:rsid w:val="00650520"/>
    <w:rsid w:val="00663590"/>
    <w:rsid w:val="0066793F"/>
    <w:rsid w:val="00674D1A"/>
    <w:rsid w:val="00676780"/>
    <w:rsid w:val="0069115A"/>
    <w:rsid w:val="0069173E"/>
    <w:rsid w:val="006918EC"/>
    <w:rsid w:val="006C00FF"/>
    <w:rsid w:val="006C6CE4"/>
    <w:rsid w:val="006D47A3"/>
    <w:rsid w:val="00735959"/>
    <w:rsid w:val="00747921"/>
    <w:rsid w:val="0076141E"/>
    <w:rsid w:val="00765F52"/>
    <w:rsid w:val="00773D2E"/>
    <w:rsid w:val="00773FB4"/>
    <w:rsid w:val="007C09EC"/>
    <w:rsid w:val="008032AD"/>
    <w:rsid w:val="008103AE"/>
    <w:rsid w:val="00813C3D"/>
    <w:rsid w:val="00835CA6"/>
    <w:rsid w:val="0088260C"/>
    <w:rsid w:val="0088334D"/>
    <w:rsid w:val="00890CDD"/>
    <w:rsid w:val="00895385"/>
    <w:rsid w:val="008A45C6"/>
    <w:rsid w:val="008A7B7D"/>
    <w:rsid w:val="008B1359"/>
    <w:rsid w:val="008B68C1"/>
    <w:rsid w:val="008D3616"/>
    <w:rsid w:val="008D41A8"/>
    <w:rsid w:val="008E24CC"/>
    <w:rsid w:val="009026FA"/>
    <w:rsid w:val="0091462C"/>
    <w:rsid w:val="00916337"/>
    <w:rsid w:val="00975CBB"/>
    <w:rsid w:val="009906A5"/>
    <w:rsid w:val="009B317C"/>
    <w:rsid w:val="009D08C3"/>
    <w:rsid w:val="009D1885"/>
    <w:rsid w:val="009F0DF3"/>
    <w:rsid w:val="009F112D"/>
    <w:rsid w:val="00A00F6D"/>
    <w:rsid w:val="00A12AE2"/>
    <w:rsid w:val="00A162A0"/>
    <w:rsid w:val="00A31D94"/>
    <w:rsid w:val="00A82992"/>
    <w:rsid w:val="00A974AA"/>
    <w:rsid w:val="00AB340A"/>
    <w:rsid w:val="00AC0F31"/>
    <w:rsid w:val="00AD3B10"/>
    <w:rsid w:val="00AF5E8B"/>
    <w:rsid w:val="00AF723A"/>
    <w:rsid w:val="00AF7444"/>
    <w:rsid w:val="00B16F88"/>
    <w:rsid w:val="00B278F0"/>
    <w:rsid w:val="00B31D61"/>
    <w:rsid w:val="00B33BDE"/>
    <w:rsid w:val="00B468D9"/>
    <w:rsid w:val="00B6272A"/>
    <w:rsid w:val="00B77AF0"/>
    <w:rsid w:val="00B91DD8"/>
    <w:rsid w:val="00BC2C37"/>
    <w:rsid w:val="00BC2D1F"/>
    <w:rsid w:val="00BD4880"/>
    <w:rsid w:val="00BD5609"/>
    <w:rsid w:val="00BD6866"/>
    <w:rsid w:val="00C04018"/>
    <w:rsid w:val="00C115B9"/>
    <w:rsid w:val="00C152C3"/>
    <w:rsid w:val="00C73534"/>
    <w:rsid w:val="00C8402E"/>
    <w:rsid w:val="00C858FC"/>
    <w:rsid w:val="00C912FE"/>
    <w:rsid w:val="00C976A3"/>
    <w:rsid w:val="00CC59D8"/>
    <w:rsid w:val="00CD6D2C"/>
    <w:rsid w:val="00CE15EC"/>
    <w:rsid w:val="00CE7255"/>
    <w:rsid w:val="00CF2F06"/>
    <w:rsid w:val="00CF6183"/>
    <w:rsid w:val="00D13DA9"/>
    <w:rsid w:val="00D13DB7"/>
    <w:rsid w:val="00D24C21"/>
    <w:rsid w:val="00D26C84"/>
    <w:rsid w:val="00D364F7"/>
    <w:rsid w:val="00D51095"/>
    <w:rsid w:val="00D52921"/>
    <w:rsid w:val="00D57207"/>
    <w:rsid w:val="00D7108B"/>
    <w:rsid w:val="00D711F8"/>
    <w:rsid w:val="00D95352"/>
    <w:rsid w:val="00DA3710"/>
    <w:rsid w:val="00DA3792"/>
    <w:rsid w:val="00E055F3"/>
    <w:rsid w:val="00E247BC"/>
    <w:rsid w:val="00E30419"/>
    <w:rsid w:val="00E36197"/>
    <w:rsid w:val="00E41A8C"/>
    <w:rsid w:val="00E51C4B"/>
    <w:rsid w:val="00E5438B"/>
    <w:rsid w:val="00EB49CF"/>
    <w:rsid w:val="00ED6E4D"/>
    <w:rsid w:val="00F02456"/>
    <w:rsid w:val="00F04A6C"/>
    <w:rsid w:val="00F11E8C"/>
    <w:rsid w:val="00F37767"/>
    <w:rsid w:val="00F452DC"/>
    <w:rsid w:val="00F474B1"/>
    <w:rsid w:val="00F84B7F"/>
    <w:rsid w:val="00F85C4C"/>
    <w:rsid w:val="00F86456"/>
    <w:rsid w:val="00F86BDE"/>
    <w:rsid w:val="00FA490E"/>
    <w:rsid w:val="00FA667A"/>
    <w:rsid w:val="00FB585C"/>
    <w:rsid w:val="00FE22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fontstyle01">
    <w:name w:val="fontstyle01"/>
    <w:basedOn w:val="DefaultParagraphFont"/>
    <w:rsid w:val="002E0AD4"/>
    <w:rPr>
      <w:rFonts w:ascii="TimesNewRomanPSMT" w:hAnsi="TimesNewRomanPSMT" w:hint="default"/>
      <w:b w:val="0"/>
      <w:bCs w:val="0"/>
      <w:i w:val="0"/>
      <w:iCs w:val="0"/>
      <w:color w:val="000000"/>
      <w:sz w:val="56"/>
      <w:szCs w:val="56"/>
    </w:rPr>
  </w:style>
  <w:style w:type="character" w:customStyle="1" w:styleId="fontstyle21">
    <w:name w:val="fontstyle21"/>
    <w:basedOn w:val="DefaultParagraphFont"/>
    <w:rsid w:val="002E0AD4"/>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2E0AD4"/>
    <w:rPr>
      <w:rFonts w:ascii="ArialMT" w:hAnsi="ArialMT" w:hint="default"/>
      <w:b w:val="0"/>
      <w:bCs w:val="0"/>
      <w:i w:val="0"/>
      <w:iCs w:val="0"/>
      <w:color w:val="000000"/>
      <w:sz w:val="24"/>
      <w:szCs w:val="24"/>
    </w:rPr>
  </w:style>
  <w:style w:type="character" w:customStyle="1" w:styleId="fontstyle41">
    <w:name w:val="fontstyle41"/>
    <w:basedOn w:val="DefaultParagraphFont"/>
    <w:rsid w:val="002E0AD4"/>
    <w:rPr>
      <w:rFonts w:ascii="TimesNewRomanPS-ItalicMT" w:hAnsi="TimesNewRomanPS-ItalicMT" w:hint="default"/>
      <w:b w:val="0"/>
      <w:bCs w:val="0"/>
      <w:i/>
      <w:iCs/>
      <w:color w:val="000000"/>
      <w:sz w:val="24"/>
      <w:szCs w:val="24"/>
    </w:rPr>
  </w:style>
  <w:style w:type="paragraph" w:styleId="NormalWeb">
    <w:name w:val="Normal (Web)"/>
    <w:basedOn w:val="Normal"/>
    <w:uiPriority w:val="99"/>
    <w:unhideWhenUsed/>
    <w:rsid w:val="002E0AD4"/>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45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06293">
      <w:bodyDiv w:val="1"/>
      <w:marLeft w:val="0"/>
      <w:marRight w:val="0"/>
      <w:marTop w:val="0"/>
      <w:marBottom w:val="0"/>
      <w:divBdr>
        <w:top w:val="none" w:sz="0" w:space="0" w:color="auto"/>
        <w:left w:val="none" w:sz="0" w:space="0" w:color="auto"/>
        <w:bottom w:val="none" w:sz="0" w:space="0" w:color="auto"/>
        <w:right w:val="none" w:sz="0" w:space="0" w:color="auto"/>
      </w:divBdr>
    </w:div>
    <w:div w:id="11343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9A0C2B-7169-4D25-83CA-9DA8DE2F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106</TotalTime>
  <Pages>6</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Sean Whelan</cp:lastModifiedBy>
  <cp:revision>101</cp:revision>
  <dcterms:created xsi:type="dcterms:W3CDTF">2022-12-15T02:37:00Z</dcterms:created>
  <dcterms:modified xsi:type="dcterms:W3CDTF">2023-04-26T18:23:00Z</dcterms:modified>
</cp:coreProperties>
</file>